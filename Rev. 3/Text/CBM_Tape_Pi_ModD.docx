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2D9D6" w14:textId="2CC93948" w:rsidR="0001054C" w:rsidRDefault="00076639" w:rsidP="00076639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CBM Tape Pi Rev. 3</w:t>
      </w:r>
    </w:p>
    <w:p w14:paraId="3EA757DF" w14:textId="135A8309" w:rsidR="00076639" w:rsidRDefault="00076639" w:rsidP="00076639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Module Description</w:t>
      </w:r>
    </w:p>
    <w:p w14:paraId="682C58E2" w14:textId="2D53BD2B" w:rsidR="00BA519C" w:rsidRDefault="00BA519C" w:rsidP="00BA519C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Introduction</w:t>
      </w:r>
    </w:p>
    <w:p w14:paraId="1261A014" w14:textId="36514E0F" w:rsidR="00076639" w:rsidRDefault="00076639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This is the PCB hardware for </w:t>
      </w: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RhinoDevel’s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 CBM Tape Pi project. It is a slight enhancement of the schematic that can be found in his </w:t>
      </w: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github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 repository </w:t>
      </w:r>
      <w:hyperlink r:id="rId8" w:history="1">
        <w:r w:rsidRPr="00076639">
          <w:rPr>
            <w:rStyle w:val="Hyperlink"/>
            <w:spacing w:val="5"/>
            <w:lang w:val="en-US"/>
          </w:rPr>
          <w:t>http://github.com/RhinoDevel/</w:t>
        </w:r>
      </w:hyperlink>
      <w:r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</w:p>
    <w:p w14:paraId="0983D4D9" w14:textId="5A2990F5" w:rsidR="00076639" w:rsidRDefault="00076639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PCB is suitable to hold a Raspberry Pi *A, *B and zero (three mounting holes on the baseboard). </w:t>
      </w:r>
    </w:p>
    <w:p w14:paraId="1EEFF80C" w14:textId="4CFDD9B6" w:rsidR="00076639" w:rsidRDefault="00076639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Reset button SW1 is connected to J5, a pin header/solder pad for being connected to the RUN connector (pin 1/square pad) on the Raspberry Pi. Since the position is not fix on every model, this can be accomplished with a cable/</w:t>
      </w: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dupont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 connector. Alternatively, the Reset button connects to BCM4 (close solder bridge </w:t>
      </w:r>
      <w:r w:rsidR="00BA519C">
        <w:rPr>
          <w:rStyle w:val="Buchtitel"/>
          <w:b w:val="0"/>
          <w:bCs w:val="0"/>
          <w:i w:val="0"/>
          <w:iCs w:val="0"/>
          <w:lang w:val="en-US"/>
        </w:rPr>
        <w:t>JP1).</w:t>
      </w:r>
    </w:p>
    <w:p w14:paraId="4195F961" w14:textId="39A8A7FA" w:rsidR="00BA519C" w:rsidRDefault="00BA519C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extras are the barrel connector J2 for a Raspberry Pi power supply (it can be used instead of the fragile USB micro-B connector on the Raspberry Pi itself). Alternatively, a pin header or </w:t>
      </w:r>
      <w:r w:rsidR="000C256B">
        <w:rPr>
          <w:rStyle w:val="Buchtitel"/>
          <w:b w:val="0"/>
          <w:bCs w:val="0"/>
          <w:i w:val="0"/>
          <w:iCs w:val="0"/>
          <w:lang w:val="en-US"/>
        </w:rPr>
        <w:t>K</w:t>
      </w:r>
      <w:r>
        <w:rPr>
          <w:rStyle w:val="Buchtitel"/>
          <w:b w:val="0"/>
          <w:bCs w:val="0"/>
          <w:i w:val="0"/>
          <w:iCs w:val="0"/>
          <w:lang w:val="en-US"/>
        </w:rPr>
        <w:t>F2510/Molex kk 2.54 connector can be installed.</w:t>
      </w:r>
    </w:p>
    <w:p w14:paraId="3C791986" w14:textId="77777777" w:rsidR="00BA519C" w:rsidRDefault="00BA519C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For future developments a rotary encoder and an I²C display (+3.3V supply voltage) can be installed. As of September 2021, both are not yet supported. Refer to </w:t>
      </w: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RhinoDevel’s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 repository.</w:t>
      </w:r>
    </w:p>
    <w:p w14:paraId="0A2BCCA7" w14:textId="58EF6336" w:rsidR="00BA519C" w:rsidRDefault="00BA519C" w:rsidP="00BA519C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Connectors</w:t>
      </w:r>
    </w:p>
    <w:p w14:paraId="72BDFD0F" w14:textId="071367CD" w:rsidR="00BA519C" w:rsidRDefault="00BA519C" w:rsidP="002F047C">
      <w:pPr>
        <w:pStyle w:val="berschrift2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J1 – CBM Cassette Port</w:t>
      </w:r>
    </w:p>
    <w:p w14:paraId="0E81D621" w14:textId="4551A874" w:rsidR="00BA519C" w:rsidRDefault="00BA519C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2x6 edge connector (3.96mm pitch)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846"/>
        <w:gridCol w:w="992"/>
        <w:gridCol w:w="709"/>
        <w:gridCol w:w="1417"/>
      </w:tblGrid>
      <w:tr w:rsidR="00BA519C" w14:paraId="2FFEB780" w14:textId="77777777" w:rsidTr="002F0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846" w:type="dxa"/>
          </w:tcPr>
          <w:p w14:paraId="4CA617C5" w14:textId="5211C9DC" w:rsidR="00BA519C" w:rsidRDefault="00BA519C" w:rsidP="00A92BB9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Pin</w:t>
            </w:r>
          </w:p>
        </w:tc>
        <w:tc>
          <w:tcPr>
            <w:tcW w:w="992" w:type="dxa"/>
          </w:tcPr>
          <w:p w14:paraId="1AEABDDB" w14:textId="2EB90F78" w:rsidR="00BA519C" w:rsidRDefault="00BA519C" w:rsidP="00A92BB9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Signal</w:t>
            </w:r>
          </w:p>
        </w:tc>
        <w:tc>
          <w:tcPr>
            <w:tcW w:w="709" w:type="dxa"/>
          </w:tcPr>
          <w:p w14:paraId="5EEFCD85" w14:textId="6E4801B2" w:rsidR="00BA519C" w:rsidRDefault="00BA519C" w:rsidP="00A92BB9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Pin</w:t>
            </w:r>
          </w:p>
        </w:tc>
        <w:tc>
          <w:tcPr>
            <w:tcW w:w="1417" w:type="dxa"/>
          </w:tcPr>
          <w:p w14:paraId="3A823381" w14:textId="1CE57D2E" w:rsidR="00BA519C" w:rsidRDefault="00BA519C" w:rsidP="00A92BB9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Signal</w:t>
            </w:r>
          </w:p>
        </w:tc>
      </w:tr>
      <w:tr w:rsidR="00BA519C" w14:paraId="59F64381" w14:textId="77777777" w:rsidTr="002F0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46" w:type="dxa"/>
          </w:tcPr>
          <w:p w14:paraId="59D288F5" w14:textId="2B0006F5" w:rsidR="00BA519C" w:rsidRDefault="00BA519C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</w:t>
            </w:r>
          </w:p>
        </w:tc>
        <w:tc>
          <w:tcPr>
            <w:tcW w:w="992" w:type="dxa"/>
          </w:tcPr>
          <w:p w14:paraId="7CDD0893" w14:textId="669EE126" w:rsidR="00BA519C" w:rsidRDefault="00BA519C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GND</w:t>
            </w:r>
          </w:p>
        </w:tc>
        <w:tc>
          <w:tcPr>
            <w:tcW w:w="709" w:type="dxa"/>
          </w:tcPr>
          <w:p w14:paraId="5D5D5568" w14:textId="78305E4B" w:rsidR="00BA519C" w:rsidRDefault="00BA519C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A</w:t>
            </w:r>
          </w:p>
        </w:tc>
        <w:tc>
          <w:tcPr>
            <w:tcW w:w="1417" w:type="dxa"/>
          </w:tcPr>
          <w:p w14:paraId="469EECFB" w14:textId="3D07F95E" w:rsidR="00BA519C" w:rsidRDefault="00BA519C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GND</w:t>
            </w:r>
          </w:p>
        </w:tc>
      </w:tr>
      <w:tr w:rsidR="00BA519C" w14:paraId="46D475C6" w14:textId="77777777" w:rsidTr="002F047C">
        <w:trPr>
          <w:jc w:val="center"/>
        </w:trPr>
        <w:tc>
          <w:tcPr>
            <w:tcW w:w="846" w:type="dxa"/>
          </w:tcPr>
          <w:p w14:paraId="5788A266" w14:textId="3D629A61" w:rsidR="00BA519C" w:rsidRDefault="00BA519C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2</w:t>
            </w:r>
          </w:p>
        </w:tc>
        <w:tc>
          <w:tcPr>
            <w:tcW w:w="992" w:type="dxa"/>
          </w:tcPr>
          <w:p w14:paraId="2FCB0A88" w14:textId="30B184B8" w:rsidR="00BA519C" w:rsidRDefault="00BA519C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proofErr w:type="spellStart"/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n.c.</w:t>
            </w:r>
            <w:proofErr w:type="spellEnd"/>
          </w:p>
        </w:tc>
        <w:tc>
          <w:tcPr>
            <w:tcW w:w="709" w:type="dxa"/>
          </w:tcPr>
          <w:p w14:paraId="4F4366B1" w14:textId="72513FB8" w:rsidR="00BA519C" w:rsidRDefault="00BA519C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B</w:t>
            </w:r>
          </w:p>
        </w:tc>
        <w:tc>
          <w:tcPr>
            <w:tcW w:w="1417" w:type="dxa"/>
          </w:tcPr>
          <w:p w14:paraId="1B5FD754" w14:textId="1BCED744" w:rsidR="00BA519C" w:rsidRDefault="00BA519C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proofErr w:type="spellStart"/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n.c.</w:t>
            </w:r>
            <w:proofErr w:type="spellEnd"/>
          </w:p>
        </w:tc>
      </w:tr>
      <w:tr w:rsidR="00BA519C" w14:paraId="23D966B9" w14:textId="77777777" w:rsidTr="002F0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46" w:type="dxa"/>
          </w:tcPr>
          <w:p w14:paraId="5FB718FA" w14:textId="692514C2" w:rsidR="00BA519C" w:rsidRDefault="00BA519C" w:rsidP="00BA519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3</w:t>
            </w:r>
          </w:p>
        </w:tc>
        <w:tc>
          <w:tcPr>
            <w:tcW w:w="992" w:type="dxa"/>
          </w:tcPr>
          <w:p w14:paraId="0E4605D1" w14:textId="0A4F7901" w:rsidR="00BA519C" w:rsidRDefault="00BA519C" w:rsidP="00BA519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proofErr w:type="spellStart"/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n.c.</w:t>
            </w:r>
            <w:proofErr w:type="spellEnd"/>
          </w:p>
        </w:tc>
        <w:tc>
          <w:tcPr>
            <w:tcW w:w="709" w:type="dxa"/>
          </w:tcPr>
          <w:p w14:paraId="675DBDD2" w14:textId="32066018" w:rsidR="00BA519C" w:rsidRDefault="00BA519C" w:rsidP="00BA519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C</w:t>
            </w:r>
          </w:p>
        </w:tc>
        <w:tc>
          <w:tcPr>
            <w:tcW w:w="1417" w:type="dxa"/>
          </w:tcPr>
          <w:p w14:paraId="2F59D1FB" w14:textId="09F04CDE" w:rsidR="00BA519C" w:rsidRDefault="00BA519C" w:rsidP="00BA519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Motor</w:t>
            </w:r>
          </w:p>
        </w:tc>
      </w:tr>
      <w:tr w:rsidR="00BA519C" w14:paraId="5E6BAAE1" w14:textId="77777777" w:rsidTr="002F047C">
        <w:trPr>
          <w:jc w:val="center"/>
        </w:trPr>
        <w:tc>
          <w:tcPr>
            <w:tcW w:w="846" w:type="dxa"/>
          </w:tcPr>
          <w:p w14:paraId="66468732" w14:textId="4E9A3423" w:rsidR="00BA519C" w:rsidRDefault="00BA519C" w:rsidP="00BA519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4</w:t>
            </w:r>
          </w:p>
        </w:tc>
        <w:tc>
          <w:tcPr>
            <w:tcW w:w="992" w:type="dxa"/>
          </w:tcPr>
          <w:p w14:paraId="3ABD67A6" w14:textId="2A14C2A7" w:rsidR="00BA519C" w:rsidRDefault="00BA519C" w:rsidP="00BA519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proofErr w:type="spellStart"/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n.c.</w:t>
            </w:r>
            <w:proofErr w:type="spellEnd"/>
          </w:p>
        </w:tc>
        <w:tc>
          <w:tcPr>
            <w:tcW w:w="709" w:type="dxa"/>
          </w:tcPr>
          <w:p w14:paraId="6F712789" w14:textId="39A14213" w:rsidR="00BA519C" w:rsidRDefault="00BA519C" w:rsidP="00BA519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D</w:t>
            </w:r>
          </w:p>
        </w:tc>
        <w:tc>
          <w:tcPr>
            <w:tcW w:w="1417" w:type="dxa"/>
          </w:tcPr>
          <w:p w14:paraId="0F3E2705" w14:textId="19CF6FAD" w:rsidR="00BA519C" w:rsidRDefault="00BA519C" w:rsidP="00BA519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Read</w:t>
            </w:r>
          </w:p>
        </w:tc>
      </w:tr>
      <w:tr w:rsidR="00BA519C" w14:paraId="534E0CEB" w14:textId="77777777" w:rsidTr="002F0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46" w:type="dxa"/>
          </w:tcPr>
          <w:p w14:paraId="63875F30" w14:textId="0CCEFE81" w:rsidR="00BA519C" w:rsidRDefault="00BA519C" w:rsidP="00BA519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5</w:t>
            </w:r>
          </w:p>
        </w:tc>
        <w:tc>
          <w:tcPr>
            <w:tcW w:w="992" w:type="dxa"/>
          </w:tcPr>
          <w:p w14:paraId="5B5BB264" w14:textId="47A80659" w:rsidR="00BA519C" w:rsidRDefault="00BA519C" w:rsidP="00BA519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proofErr w:type="spellStart"/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n.c.</w:t>
            </w:r>
            <w:proofErr w:type="spellEnd"/>
          </w:p>
        </w:tc>
        <w:tc>
          <w:tcPr>
            <w:tcW w:w="709" w:type="dxa"/>
          </w:tcPr>
          <w:p w14:paraId="119CDCC3" w14:textId="691BA3DB" w:rsidR="00BA519C" w:rsidRDefault="00BA519C" w:rsidP="00BA519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E</w:t>
            </w:r>
          </w:p>
        </w:tc>
        <w:tc>
          <w:tcPr>
            <w:tcW w:w="1417" w:type="dxa"/>
          </w:tcPr>
          <w:p w14:paraId="67D78D21" w14:textId="02D0D91E" w:rsidR="00BA519C" w:rsidRDefault="00BA519C" w:rsidP="00BA519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Write</w:t>
            </w:r>
          </w:p>
        </w:tc>
      </w:tr>
      <w:tr w:rsidR="00BA519C" w14:paraId="37554780" w14:textId="77777777" w:rsidTr="002F047C">
        <w:trPr>
          <w:jc w:val="center"/>
        </w:trPr>
        <w:tc>
          <w:tcPr>
            <w:tcW w:w="846" w:type="dxa"/>
          </w:tcPr>
          <w:p w14:paraId="74527CB8" w14:textId="7C0661E4" w:rsidR="00BA519C" w:rsidRDefault="00BA519C" w:rsidP="00BA519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6</w:t>
            </w:r>
          </w:p>
        </w:tc>
        <w:tc>
          <w:tcPr>
            <w:tcW w:w="992" w:type="dxa"/>
          </w:tcPr>
          <w:p w14:paraId="1B878785" w14:textId="0FC3AB8B" w:rsidR="00BA519C" w:rsidRDefault="00BA519C" w:rsidP="00BA519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proofErr w:type="spellStart"/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n.c.</w:t>
            </w:r>
            <w:proofErr w:type="spellEnd"/>
          </w:p>
        </w:tc>
        <w:tc>
          <w:tcPr>
            <w:tcW w:w="709" w:type="dxa"/>
          </w:tcPr>
          <w:p w14:paraId="787A9266" w14:textId="646A0922" w:rsidR="00BA519C" w:rsidRDefault="00BA519C" w:rsidP="00BA519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F</w:t>
            </w:r>
          </w:p>
        </w:tc>
        <w:tc>
          <w:tcPr>
            <w:tcW w:w="1417" w:type="dxa"/>
          </w:tcPr>
          <w:p w14:paraId="3966C9B7" w14:textId="142E249D" w:rsidR="00BA519C" w:rsidRDefault="00BA519C" w:rsidP="00BA519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Sense</w:t>
            </w:r>
          </w:p>
        </w:tc>
      </w:tr>
    </w:tbl>
    <w:p w14:paraId="68B8561C" w14:textId="2BD54583" w:rsidR="00BA519C" w:rsidRDefault="002F047C" w:rsidP="00A92BB9">
      <w:pPr>
        <w:rPr>
          <w:rStyle w:val="Buchtitel"/>
          <w:b w:val="0"/>
          <w:bCs w:val="0"/>
          <w:i w:val="0"/>
          <w:iCs w:val="0"/>
          <w:lang w:val="en-US"/>
        </w:rPr>
      </w:pP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n.c.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>: not connected</w:t>
      </w:r>
    </w:p>
    <w:p w14:paraId="2FD87D98" w14:textId="3888ADFD" w:rsidR="002F047C" w:rsidRDefault="002F047C" w:rsidP="002F047C">
      <w:pPr>
        <w:pStyle w:val="berschrift2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J2 – Raspberry Pi Power Supply</w:t>
      </w:r>
    </w:p>
    <w:p w14:paraId="007029CA" w14:textId="3F3AEE8B" w:rsidR="00BA519C" w:rsidRDefault="002F047C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2.1/5.5mm barrel connector 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988"/>
        <w:gridCol w:w="1134"/>
      </w:tblGrid>
      <w:tr w:rsidR="002F047C" w14:paraId="3720D7E5" w14:textId="77777777" w:rsidTr="002F0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8" w:type="dxa"/>
          </w:tcPr>
          <w:p w14:paraId="2D8FFF88" w14:textId="19EF3BB5" w:rsidR="002F047C" w:rsidRDefault="002F047C" w:rsidP="00A92BB9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Pin</w:t>
            </w:r>
          </w:p>
        </w:tc>
        <w:tc>
          <w:tcPr>
            <w:tcW w:w="1134" w:type="dxa"/>
          </w:tcPr>
          <w:p w14:paraId="084AC2D3" w14:textId="7A291E81" w:rsidR="002F047C" w:rsidRDefault="002F047C" w:rsidP="00A92BB9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Signal</w:t>
            </w:r>
          </w:p>
        </w:tc>
      </w:tr>
      <w:tr w:rsidR="002F047C" w14:paraId="5A4B3014" w14:textId="77777777" w:rsidTr="002F0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88" w:type="dxa"/>
          </w:tcPr>
          <w:p w14:paraId="02072B5C" w14:textId="3113DA6A" w:rsidR="002F047C" w:rsidRDefault="002F047C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inner</w:t>
            </w:r>
          </w:p>
        </w:tc>
        <w:tc>
          <w:tcPr>
            <w:tcW w:w="1134" w:type="dxa"/>
          </w:tcPr>
          <w:p w14:paraId="6817209E" w14:textId="5312E7DB" w:rsidR="002F047C" w:rsidRDefault="002F047C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+5V</w:t>
            </w:r>
          </w:p>
        </w:tc>
      </w:tr>
      <w:tr w:rsidR="002F047C" w14:paraId="47319C27" w14:textId="77777777" w:rsidTr="002F047C">
        <w:trPr>
          <w:jc w:val="center"/>
        </w:trPr>
        <w:tc>
          <w:tcPr>
            <w:tcW w:w="988" w:type="dxa"/>
          </w:tcPr>
          <w:p w14:paraId="11806894" w14:textId="4E0FE876" w:rsidR="002F047C" w:rsidRDefault="002F047C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outer</w:t>
            </w:r>
          </w:p>
        </w:tc>
        <w:tc>
          <w:tcPr>
            <w:tcW w:w="1134" w:type="dxa"/>
          </w:tcPr>
          <w:p w14:paraId="0638AC2B" w14:textId="70918F35" w:rsidR="002F047C" w:rsidRDefault="002F047C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GND</w:t>
            </w:r>
          </w:p>
        </w:tc>
      </w:tr>
    </w:tbl>
    <w:p w14:paraId="16F16EB2" w14:textId="31847126" w:rsidR="00076639" w:rsidRDefault="002F047C" w:rsidP="002F047C">
      <w:pPr>
        <w:pStyle w:val="berschrift2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J3 – I²C Display</w:t>
      </w:r>
    </w:p>
    <w:p w14:paraId="79E25314" w14:textId="12476023" w:rsidR="00076639" w:rsidRDefault="000C256B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KF2510/Molex KK 2.54mm, 4 pins</w:t>
      </w:r>
    </w:p>
    <w:tbl>
      <w:tblPr>
        <w:tblStyle w:val="Listentabelle4Akzent1"/>
        <w:tblW w:w="0" w:type="auto"/>
        <w:jc w:val="center"/>
        <w:tblLook w:val="0420" w:firstRow="1" w:lastRow="0" w:firstColumn="0" w:lastColumn="0" w:noHBand="0" w:noVBand="1"/>
      </w:tblPr>
      <w:tblGrid>
        <w:gridCol w:w="846"/>
        <w:gridCol w:w="1276"/>
      </w:tblGrid>
      <w:tr w:rsidR="004D3C8E" w14:paraId="7886A040" w14:textId="77777777" w:rsidTr="004D3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846" w:type="dxa"/>
          </w:tcPr>
          <w:p w14:paraId="39377820" w14:textId="7C3C9CC8" w:rsidR="004D3C8E" w:rsidRDefault="004D3C8E" w:rsidP="00A92BB9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Pin</w:t>
            </w:r>
          </w:p>
        </w:tc>
        <w:tc>
          <w:tcPr>
            <w:tcW w:w="1276" w:type="dxa"/>
          </w:tcPr>
          <w:p w14:paraId="20084688" w14:textId="37C267A9" w:rsidR="004D3C8E" w:rsidRDefault="004D3C8E" w:rsidP="00A92BB9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Signal</w:t>
            </w:r>
          </w:p>
        </w:tc>
      </w:tr>
      <w:tr w:rsidR="004D3C8E" w14:paraId="4C34E93D" w14:textId="77777777" w:rsidTr="004D3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46" w:type="dxa"/>
          </w:tcPr>
          <w:p w14:paraId="5FBEB713" w14:textId="380F8859" w:rsidR="004D3C8E" w:rsidRDefault="004D3C8E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</w:t>
            </w:r>
          </w:p>
        </w:tc>
        <w:tc>
          <w:tcPr>
            <w:tcW w:w="1276" w:type="dxa"/>
          </w:tcPr>
          <w:p w14:paraId="32824F9C" w14:textId="11677F32" w:rsidR="004D3C8E" w:rsidRDefault="004D3C8E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+3.3V </w:t>
            </w:r>
          </w:p>
        </w:tc>
      </w:tr>
      <w:tr w:rsidR="004D3C8E" w14:paraId="57BF5B9A" w14:textId="77777777" w:rsidTr="004D3C8E">
        <w:trPr>
          <w:jc w:val="center"/>
        </w:trPr>
        <w:tc>
          <w:tcPr>
            <w:tcW w:w="846" w:type="dxa"/>
          </w:tcPr>
          <w:p w14:paraId="24E4B3A3" w14:textId="46EEA2E3" w:rsidR="004D3C8E" w:rsidRDefault="004D3C8E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2</w:t>
            </w:r>
          </w:p>
        </w:tc>
        <w:tc>
          <w:tcPr>
            <w:tcW w:w="1276" w:type="dxa"/>
          </w:tcPr>
          <w:p w14:paraId="74CC2BF5" w14:textId="006ECFD5" w:rsidR="004D3C8E" w:rsidRDefault="004D3C8E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GND</w:t>
            </w:r>
          </w:p>
        </w:tc>
      </w:tr>
      <w:tr w:rsidR="004D3C8E" w14:paraId="6DAF4B1F" w14:textId="77777777" w:rsidTr="004D3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46" w:type="dxa"/>
          </w:tcPr>
          <w:p w14:paraId="6329F7B0" w14:textId="4BEBAF2A" w:rsidR="004D3C8E" w:rsidRDefault="004D3C8E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3</w:t>
            </w:r>
          </w:p>
        </w:tc>
        <w:tc>
          <w:tcPr>
            <w:tcW w:w="1276" w:type="dxa"/>
          </w:tcPr>
          <w:p w14:paraId="5C10057C" w14:textId="4248922B" w:rsidR="004D3C8E" w:rsidRDefault="004D3C8E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SCL</w:t>
            </w:r>
          </w:p>
        </w:tc>
      </w:tr>
      <w:tr w:rsidR="004D3C8E" w14:paraId="1F52D187" w14:textId="77777777" w:rsidTr="004D3C8E">
        <w:trPr>
          <w:jc w:val="center"/>
        </w:trPr>
        <w:tc>
          <w:tcPr>
            <w:tcW w:w="846" w:type="dxa"/>
          </w:tcPr>
          <w:p w14:paraId="78E1E5BC" w14:textId="2BABA9C9" w:rsidR="004D3C8E" w:rsidRDefault="004D3C8E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4</w:t>
            </w:r>
          </w:p>
        </w:tc>
        <w:tc>
          <w:tcPr>
            <w:tcW w:w="1276" w:type="dxa"/>
          </w:tcPr>
          <w:p w14:paraId="0D3758B5" w14:textId="56EF5AB5" w:rsidR="004D3C8E" w:rsidRDefault="004D3C8E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SDA</w:t>
            </w:r>
          </w:p>
        </w:tc>
      </w:tr>
    </w:tbl>
    <w:p w14:paraId="573FD26A" w14:textId="58A928D5" w:rsidR="000C256B" w:rsidRDefault="000C256B" w:rsidP="00A92BB9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6C9066D7" w14:textId="422078E1" w:rsidR="004D3C8E" w:rsidRDefault="004D3C8E" w:rsidP="004D3C8E">
      <w:pPr>
        <w:pStyle w:val="berschrift2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lastRenderedPageBreak/>
        <w:t>J4 – Rotary Encode</w:t>
      </w:r>
    </w:p>
    <w:p w14:paraId="28682384" w14:textId="65496479" w:rsidR="004D3C8E" w:rsidRDefault="004D3C8E" w:rsidP="004D3C8E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KF2510/Molex KK 2.54mm, </w:t>
      </w:r>
      <w:r>
        <w:rPr>
          <w:rStyle w:val="Buchtitel"/>
          <w:b w:val="0"/>
          <w:bCs w:val="0"/>
          <w:i w:val="0"/>
          <w:iCs w:val="0"/>
          <w:lang w:val="en-US"/>
        </w:rPr>
        <w:t>5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pins</w:t>
      </w:r>
    </w:p>
    <w:p w14:paraId="4BA05E08" w14:textId="562918DB" w:rsidR="004D3C8E" w:rsidRDefault="004D3C8E" w:rsidP="004D3C8E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pin out is according to the wide spread rotary encoder module KY-040, which can be found on </w:t>
      </w: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ebay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>, AliExpress and several online shops.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846"/>
        <w:gridCol w:w="1417"/>
      </w:tblGrid>
      <w:tr w:rsidR="004D3C8E" w14:paraId="699E0C67" w14:textId="77777777" w:rsidTr="00B21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846" w:type="dxa"/>
          </w:tcPr>
          <w:p w14:paraId="6F9FDF70" w14:textId="0D8DF61D" w:rsidR="004D3C8E" w:rsidRDefault="004D3C8E" w:rsidP="004D3C8E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Pin</w:t>
            </w:r>
          </w:p>
        </w:tc>
        <w:tc>
          <w:tcPr>
            <w:tcW w:w="1417" w:type="dxa"/>
          </w:tcPr>
          <w:p w14:paraId="634BAFA4" w14:textId="2CA7D048" w:rsidR="004D3C8E" w:rsidRDefault="004D3C8E" w:rsidP="004D3C8E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Signal</w:t>
            </w:r>
          </w:p>
        </w:tc>
      </w:tr>
      <w:tr w:rsidR="004D3C8E" w14:paraId="4279F635" w14:textId="77777777" w:rsidTr="00B21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46" w:type="dxa"/>
          </w:tcPr>
          <w:p w14:paraId="6F4EC5D9" w14:textId="17504B47" w:rsidR="004D3C8E" w:rsidRDefault="00B21818" w:rsidP="004D3C8E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</w:t>
            </w:r>
          </w:p>
        </w:tc>
        <w:tc>
          <w:tcPr>
            <w:tcW w:w="1417" w:type="dxa"/>
          </w:tcPr>
          <w:p w14:paraId="3C090E64" w14:textId="7CFEBB75" w:rsidR="004D3C8E" w:rsidRDefault="00B21818" w:rsidP="004D3C8E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GND</w:t>
            </w:r>
          </w:p>
        </w:tc>
      </w:tr>
      <w:tr w:rsidR="004D3C8E" w14:paraId="48736B9C" w14:textId="77777777" w:rsidTr="00B21818">
        <w:trPr>
          <w:jc w:val="center"/>
        </w:trPr>
        <w:tc>
          <w:tcPr>
            <w:tcW w:w="846" w:type="dxa"/>
          </w:tcPr>
          <w:p w14:paraId="5BE72DF6" w14:textId="7E64AF84" w:rsidR="004D3C8E" w:rsidRDefault="00B21818" w:rsidP="004D3C8E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2</w:t>
            </w:r>
          </w:p>
        </w:tc>
        <w:tc>
          <w:tcPr>
            <w:tcW w:w="1417" w:type="dxa"/>
          </w:tcPr>
          <w:p w14:paraId="4EDB26FC" w14:textId="23C57FCF" w:rsidR="004D3C8E" w:rsidRDefault="00B21818" w:rsidP="004D3C8E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+3.3V</w:t>
            </w:r>
          </w:p>
        </w:tc>
      </w:tr>
      <w:tr w:rsidR="004D3C8E" w14:paraId="1CD19D25" w14:textId="77777777" w:rsidTr="00B21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46" w:type="dxa"/>
          </w:tcPr>
          <w:p w14:paraId="0EF42641" w14:textId="77AE5B27" w:rsidR="004D3C8E" w:rsidRDefault="00B21818" w:rsidP="004D3C8E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3</w:t>
            </w:r>
          </w:p>
        </w:tc>
        <w:tc>
          <w:tcPr>
            <w:tcW w:w="1417" w:type="dxa"/>
          </w:tcPr>
          <w:p w14:paraId="476C3247" w14:textId="6BE39591" w:rsidR="004D3C8E" w:rsidRDefault="00B21818" w:rsidP="004D3C8E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Switch</w:t>
            </w:r>
          </w:p>
        </w:tc>
      </w:tr>
      <w:tr w:rsidR="004D3C8E" w14:paraId="26063561" w14:textId="77777777" w:rsidTr="00B21818">
        <w:trPr>
          <w:jc w:val="center"/>
        </w:trPr>
        <w:tc>
          <w:tcPr>
            <w:tcW w:w="846" w:type="dxa"/>
          </w:tcPr>
          <w:p w14:paraId="308655A1" w14:textId="76EBDF46" w:rsidR="004D3C8E" w:rsidRDefault="00B21818" w:rsidP="004D3C8E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4</w:t>
            </w:r>
          </w:p>
        </w:tc>
        <w:tc>
          <w:tcPr>
            <w:tcW w:w="1417" w:type="dxa"/>
          </w:tcPr>
          <w:p w14:paraId="2C8FDC61" w14:textId="463E81BC" w:rsidR="004D3C8E" w:rsidRDefault="00B21818" w:rsidP="004D3C8E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Data</w:t>
            </w:r>
          </w:p>
        </w:tc>
      </w:tr>
      <w:tr w:rsidR="004D3C8E" w14:paraId="3450F171" w14:textId="77777777" w:rsidTr="00B21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46" w:type="dxa"/>
          </w:tcPr>
          <w:p w14:paraId="573A904C" w14:textId="51E1873A" w:rsidR="004D3C8E" w:rsidRDefault="00B21818" w:rsidP="004D3C8E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5</w:t>
            </w:r>
          </w:p>
        </w:tc>
        <w:tc>
          <w:tcPr>
            <w:tcW w:w="1417" w:type="dxa"/>
          </w:tcPr>
          <w:p w14:paraId="7CBE8713" w14:textId="198763E2" w:rsidR="004D3C8E" w:rsidRDefault="00B21818" w:rsidP="004D3C8E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Clock</w:t>
            </w:r>
          </w:p>
        </w:tc>
      </w:tr>
    </w:tbl>
    <w:p w14:paraId="01AB7FCD" w14:textId="77777777" w:rsidR="004D3C8E" w:rsidRDefault="004D3C8E" w:rsidP="004D3C8E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72CA2F7E" w14:textId="1114BFB6" w:rsidR="004D3C8E" w:rsidRDefault="00B21818" w:rsidP="00B21818">
      <w:pPr>
        <w:pStyle w:val="berschrift2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J5 – Reset Switch</w:t>
      </w:r>
    </w:p>
    <w:p w14:paraId="640B6F8D" w14:textId="722A2AB0" w:rsidR="00B21818" w:rsidRDefault="00B21818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Pin header, 1 pin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846"/>
        <w:gridCol w:w="1417"/>
      </w:tblGrid>
      <w:tr w:rsidR="00AE1C2F" w14:paraId="1E232AD5" w14:textId="77777777" w:rsidTr="00EC7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846" w:type="dxa"/>
          </w:tcPr>
          <w:p w14:paraId="278D4636" w14:textId="77777777" w:rsidR="00AE1C2F" w:rsidRDefault="00AE1C2F" w:rsidP="00EC7569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Pin</w:t>
            </w:r>
          </w:p>
        </w:tc>
        <w:tc>
          <w:tcPr>
            <w:tcW w:w="1417" w:type="dxa"/>
          </w:tcPr>
          <w:p w14:paraId="71CB4501" w14:textId="77777777" w:rsidR="00AE1C2F" w:rsidRDefault="00AE1C2F" w:rsidP="00EC7569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Signal</w:t>
            </w:r>
          </w:p>
        </w:tc>
      </w:tr>
      <w:tr w:rsidR="00AE1C2F" w14:paraId="4662C0DA" w14:textId="77777777" w:rsidTr="00EC7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46" w:type="dxa"/>
          </w:tcPr>
          <w:p w14:paraId="462EDD68" w14:textId="77777777" w:rsidR="00AE1C2F" w:rsidRDefault="00AE1C2F" w:rsidP="00EC756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</w:t>
            </w:r>
          </w:p>
        </w:tc>
        <w:tc>
          <w:tcPr>
            <w:tcW w:w="1417" w:type="dxa"/>
          </w:tcPr>
          <w:p w14:paraId="0EF0C92F" w14:textId="08BA4D8F" w:rsidR="00AE1C2F" w:rsidRDefault="00AE1C2F" w:rsidP="00EC756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/RESET</w:t>
            </w:r>
          </w:p>
        </w:tc>
      </w:tr>
    </w:tbl>
    <w:p w14:paraId="519D8567" w14:textId="77777777" w:rsidR="00AE1C2F" w:rsidRDefault="00AE1C2F" w:rsidP="00AE1C2F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7524B942" w14:textId="23139D55" w:rsidR="00AE1C2F" w:rsidRDefault="00AE1C2F" w:rsidP="00AE1C2F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To be connected to the RUN header on the Raspberry Pi.</w:t>
      </w:r>
    </w:p>
    <w:p w14:paraId="42878259" w14:textId="1B597010" w:rsidR="00AE1C2F" w:rsidRDefault="00AE1C2F" w:rsidP="00AE1C2F">
      <w:pPr>
        <w:pStyle w:val="berschrift2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J6 – Alternative Power Supply</w:t>
      </w:r>
    </w:p>
    <w:p w14:paraId="606F9CE5" w14:textId="2E6D1F4F" w:rsidR="00AE1C2F" w:rsidRDefault="00AE1C2F" w:rsidP="00AE1C2F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KF2510/Molex KK 2.54mm, </w:t>
      </w:r>
      <w:r>
        <w:rPr>
          <w:rStyle w:val="Buchtitel"/>
          <w:b w:val="0"/>
          <w:bCs w:val="0"/>
          <w:i w:val="0"/>
          <w:iCs w:val="0"/>
          <w:lang w:val="en-US"/>
        </w:rPr>
        <w:t>2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pins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846"/>
        <w:gridCol w:w="1417"/>
      </w:tblGrid>
      <w:tr w:rsidR="00AE1C2F" w14:paraId="3EE84D2F" w14:textId="77777777" w:rsidTr="00EC7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846" w:type="dxa"/>
          </w:tcPr>
          <w:p w14:paraId="2CCF1D4B" w14:textId="77777777" w:rsidR="00AE1C2F" w:rsidRDefault="00AE1C2F" w:rsidP="00EC7569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Pin</w:t>
            </w:r>
          </w:p>
        </w:tc>
        <w:tc>
          <w:tcPr>
            <w:tcW w:w="1417" w:type="dxa"/>
          </w:tcPr>
          <w:p w14:paraId="20A39719" w14:textId="77777777" w:rsidR="00AE1C2F" w:rsidRDefault="00AE1C2F" w:rsidP="00EC7569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Signal</w:t>
            </w:r>
          </w:p>
        </w:tc>
      </w:tr>
      <w:tr w:rsidR="00AE1C2F" w14:paraId="1DADE662" w14:textId="77777777" w:rsidTr="00EC7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46" w:type="dxa"/>
          </w:tcPr>
          <w:p w14:paraId="70E5D944" w14:textId="77777777" w:rsidR="00AE1C2F" w:rsidRDefault="00AE1C2F" w:rsidP="00EC756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</w:t>
            </w:r>
          </w:p>
        </w:tc>
        <w:tc>
          <w:tcPr>
            <w:tcW w:w="1417" w:type="dxa"/>
          </w:tcPr>
          <w:p w14:paraId="3CCCF3B3" w14:textId="34425DB1" w:rsidR="00AE1C2F" w:rsidRDefault="00AE1C2F" w:rsidP="00EC756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+5V</w:t>
            </w:r>
          </w:p>
        </w:tc>
      </w:tr>
      <w:tr w:rsidR="00AE1C2F" w14:paraId="676A0A70" w14:textId="77777777" w:rsidTr="00EC7569">
        <w:trPr>
          <w:jc w:val="center"/>
        </w:trPr>
        <w:tc>
          <w:tcPr>
            <w:tcW w:w="846" w:type="dxa"/>
          </w:tcPr>
          <w:p w14:paraId="336BF49A" w14:textId="77777777" w:rsidR="00AE1C2F" w:rsidRDefault="00AE1C2F" w:rsidP="00EC756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2</w:t>
            </w:r>
          </w:p>
        </w:tc>
        <w:tc>
          <w:tcPr>
            <w:tcW w:w="1417" w:type="dxa"/>
          </w:tcPr>
          <w:p w14:paraId="4F9377DC" w14:textId="43C444D8" w:rsidR="00AE1C2F" w:rsidRDefault="00AE1C2F" w:rsidP="00EC756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GND</w:t>
            </w:r>
          </w:p>
        </w:tc>
      </w:tr>
    </w:tbl>
    <w:p w14:paraId="512CC5EA" w14:textId="77777777" w:rsidR="00AE1C2F" w:rsidRDefault="00AE1C2F" w:rsidP="00AE1C2F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5CC64688" w14:textId="499DBAB9" w:rsidR="00AE1C2F" w:rsidRDefault="00AE1C2F" w:rsidP="00AE1C2F">
      <w:pPr>
        <w:pStyle w:val="berschrift2"/>
        <w:rPr>
          <w:lang w:val="en-US"/>
        </w:rPr>
      </w:pPr>
      <w:r>
        <w:rPr>
          <w:lang w:val="en-US"/>
        </w:rPr>
        <w:t>M1 -</w:t>
      </w:r>
      <w:r>
        <w:rPr>
          <w:lang w:val="en-US"/>
        </w:rPr>
        <w:t>Raspberry Pi Connector</w:t>
      </w:r>
    </w:p>
    <w:p w14:paraId="3D8CB875" w14:textId="77777777" w:rsidR="00AE1C2F" w:rsidRDefault="00AE1C2F" w:rsidP="00AE1C2F">
      <w:pPr>
        <w:rPr>
          <w:lang w:val="en-US"/>
        </w:rPr>
      </w:pPr>
      <w:r>
        <w:rPr>
          <w:lang w:val="en-US"/>
        </w:rPr>
        <w:t>A 2x20 Pin receptible, assembled on the solder side of the PCB.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562"/>
        <w:gridCol w:w="851"/>
        <w:gridCol w:w="1559"/>
        <w:gridCol w:w="3260"/>
      </w:tblGrid>
      <w:tr w:rsidR="00AE1C2F" w14:paraId="15CAD649" w14:textId="77777777" w:rsidTr="00351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562" w:type="dxa"/>
          </w:tcPr>
          <w:p w14:paraId="5A8D2D4E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851" w:type="dxa"/>
          </w:tcPr>
          <w:p w14:paraId="750FEA24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  <w:tc>
          <w:tcPr>
            <w:tcW w:w="1559" w:type="dxa"/>
          </w:tcPr>
          <w:p w14:paraId="7E965AFD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  <w:tc>
          <w:tcPr>
            <w:tcW w:w="3260" w:type="dxa"/>
          </w:tcPr>
          <w:p w14:paraId="692D9C1C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AE1C2F" w14:paraId="7F9619FB" w14:textId="77777777" w:rsidTr="00EC7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218B6884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7C355A0E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14:paraId="25CCBD94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+3.3V</w:t>
            </w:r>
          </w:p>
        </w:tc>
        <w:tc>
          <w:tcPr>
            <w:tcW w:w="3260" w:type="dxa"/>
          </w:tcPr>
          <w:p w14:paraId="3A919F39" w14:textId="50464F11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Supply voltage</w:t>
            </w:r>
            <w:r>
              <w:rPr>
                <w:lang w:val="en-US"/>
              </w:rPr>
              <w:t xml:space="preserve"> (output)</w:t>
            </w:r>
          </w:p>
        </w:tc>
      </w:tr>
      <w:tr w:rsidR="00AE1C2F" w14:paraId="009063D5" w14:textId="77777777" w:rsidTr="00EC7569">
        <w:trPr>
          <w:jc w:val="center"/>
        </w:trPr>
        <w:tc>
          <w:tcPr>
            <w:tcW w:w="562" w:type="dxa"/>
          </w:tcPr>
          <w:p w14:paraId="3C6FAEF1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</w:tcPr>
          <w:p w14:paraId="239717AA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14:paraId="76738C80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+5V</w:t>
            </w:r>
          </w:p>
        </w:tc>
        <w:tc>
          <w:tcPr>
            <w:tcW w:w="3260" w:type="dxa"/>
          </w:tcPr>
          <w:p w14:paraId="49E21019" w14:textId="063B682B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Supply voltage</w:t>
            </w:r>
            <w:r>
              <w:rPr>
                <w:lang w:val="en-US"/>
              </w:rPr>
              <w:t xml:space="preserve"> (input)</w:t>
            </w:r>
          </w:p>
        </w:tc>
      </w:tr>
      <w:tr w:rsidR="00AE1C2F" w14:paraId="5970CAFE" w14:textId="77777777" w:rsidTr="00EC7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3E528033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" w:type="dxa"/>
          </w:tcPr>
          <w:p w14:paraId="7E0D099A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SDA</w:t>
            </w:r>
          </w:p>
        </w:tc>
        <w:tc>
          <w:tcPr>
            <w:tcW w:w="1559" w:type="dxa"/>
          </w:tcPr>
          <w:p w14:paraId="553665E2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SDA (I²C)</w:t>
            </w:r>
          </w:p>
        </w:tc>
        <w:tc>
          <w:tcPr>
            <w:tcW w:w="3260" w:type="dxa"/>
          </w:tcPr>
          <w:p w14:paraId="22EF8291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I²C-Bus (display)</w:t>
            </w:r>
          </w:p>
        </w:tc>
      </w:tr>
      <w:tr w:rsidR="00AE1C2F" w14:paraId="1965CC9C" w14:textId="77777777" w:rsidTr="00EC7569">
        <w:trPr>
          <w:jc w:val="center"/>
        </w:trPr>
        <w:tc>
          <w:tcPr>
            <w:tcW w:w="562" w:type="dxa"/>
          </w:tcPr>
          <w:p w14:paraId="572855B4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1" w:type="dxa"/>
          </w:tcPr>
          <w:p w14:paraId="416CB5A7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14:paraId="0281AAA7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+5V</w:t>
            </w:r>
          </w:p>
        </w:tc>
        <w:tc>
          <w:tcPr>
            <w:tcW w:w="3260" w:type="dxa"/>
          </w:tcPr>
          <w:p w14:paraId="437C7A1F" w14:textId="26183694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Supply voltage</w:t>
            </w:r>
            <w:r>
              <w:rPr>
                <w:lang w:val="en-US"/>
              </w:rPr>
              <w:t xml:space="preserve"> </w:t>
            </w:r>
            <w:r>
              <w:t>(</w:t>
            </w:r>
            <w:proofErr w:type="spellStart"/>
            <w:r>
              <w:t>input</w:t>
            </w:r>
            <w:proofErr w:type="spellEnd"/>
            <w:r>
              <w:t>)</w:t>
            </w:r>
          </w:p>
        </w:tc>
      </w:tr>
      <w:tr w:rsidR="00AE1C2F" w14:paraId="5AC439F8" w14:textId="77777777" w:rsidTr="00EC7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716742E1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1" w:type="dxa"/>
          </w:tcPr>
          <w:p w14:paraId="217D9326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SCL</w:t>
            </w:r>
          </w:p>
        </w:tc>
        <w:tc>
          <w:tcPr>
            <w:tcW w:w="1559" w:type="dxa"/>
          </w:tcPr>
          <w:p w14:paraId="6982D160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SCL (I²C)</w:t>
            </w:r>
          </w:p>
        </w:tc>
        <w:tc>
          <w:tcPr>
            <w:tcW w:w="3260" w:type="dxa"/>
          </w:tcPr>
          <w:p w14:paraId="5AA72F08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I²C-Bus (display)</w:t>
            </w:r>
          </w:p>
        </w:tc>
      </w:tr>
      <w:tr w:rsidR="00AE1C2F" w14:paraId="7ADF1628" w14:textId="77777777" w:rsidTr="00EC7569">
        <w:trPr>
          <w:jc w:val="center"/>
        </w:trPr>
        <w:tc>
          <w:tcPr>
            <w:tcW w:w="562" w:type="dxa"/>
          </w:tcPr>
          <w:p w14:paraId="34F0C6CC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1" w:type="dxa"/>
          </w:tcPr>
          <w:p w14:paraId="14074293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14:paraId="7591B94C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3260" w:type="dxa"/>
          </w:tcPr>
          <w:p w14:paraId="727E85C7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Ground</w:t>
            </w:r>
          </w:p>
        </w:tc>
      </w:tr>
      <w:tr w:rsidR="00AE1C2F" w14:paraId="0E25B7CF" w14:textId="77777777" w:rsidTr="00EC7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5B61E7E7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1" w:type="dxa"/>
          </w:tcPr>
          <w:p w14:paraId="560A6DFF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14:paraId="692AAABF" w14:textId="2AD5182D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BCM4</w:t>
            </w:r>
          </w:p>
        </w:tc>
        <w:tc>
          <w:tcPr>
            <w:tcW w:w="3260" w:type="dxa"/>
          </w:tcPr>
          <w:p w14:paraId="24E55CCC" w14:textId="7C19B1D2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Reset</w:t>
            </w:r>
            <w:r>
              <w:rPr>
                <w:lang w:val="en-US"/>
              </w:rPr>
              <w:t xml:space="preserve"> ,</w:t>
            </w:r>
            <w:proofErr w:type="gramEnd"/>
            <w:r>
              <w:rPr>
                <w:lang w:val="en-US"/>
              </w:rPr>
              <w:t xml:space="preserve"> Optional (close JP1)</w:t>
            </w:r>
          </w:p>
        </w:tc>
      </w:tr>
      <w:tr w:rsidR="002B6A24" w14:paraId="4CB5B4D8" w14:textId="77777777" w:rsidTr="00EC7569">
        <w:trPr>
          <w:jc w:val="center"/>
        </w:trPr>
        <w:tc>
          <w:tcPr>
            <w:tcW w:w="562" w:type="dxa"/>
          </w:tcPr>
          <w:p w14:paraId="4635ED6A" w14:textId="71E7AD50" w:rsidR="002B6A24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1" w:type="dxa"/>
          </w:tcPr>
          <w:p w14:paraId="1DE1DDAB" w14:textId="5FF0D703" w:rsidR="002B6A24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14:paraId="7D019AA5" w14:textId="6A3D522E" w:rsidR="002B6A24" w:rsidRDefault="002B6A24" w:rsidP="00EC75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n.c.</w:t>
            </w:r>
            <w:proofErr w:type="spellEnd"/>
          </w:p>
        </w:tc>
        <w:tc>
          <w:tcPr>
            <w:tcW w:w="3260" w:type="dxa"/>
          </w:tcPr>
          <w:p w14:paraId="4196AE9E" w14:textId="4D869643" w:rsidR="002B6A24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E1C2F" w14:paraId="67CA15FA" w14:textId="77777777" w:rsidTr="00EC7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58092E6E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1" w:type="dxa"/>
          </w:tcPr>
          <w:p w14:paraId="73470E92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14:paraId="0806E45D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3260" w:type="dxa"/>
          </w:tcPr>
          <w:p w14:paraId="0B7377DD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Ground</w:t>
            </w:r>
          </w:p>
        </w:tc>
      </w:tr>
      <w:tr w:rsidR="002B6A24" w14:paraId="07D7FECE" w14:textId="77777777" w:rsidTr="00EC7569">
        <w:trPr>
          <w:jc w:val="center"/>
        </w:trPr>
        <w:tc>
          <w:tcPr>
            <w:tcW w:w="562" w:type="dxa"/>
          </w:tcPr>
          <w:p w14:paraId="4D229F5D" w14:textId="101784DF" w:rsidR="002B6A24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1" w:type="dxa"/>
          </w:tcPr>
          <w:p w14:paraId="4448940B" w14:textId="71511329" w:rsidR="002B6A24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14:paraId="2F643AFF" w14:textId="4B0B50A6" w:rsidR="002B6A24" w:rsidRDefault="00351056" w:rsidP="00EC75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n.c.</w:t>
            </w:r>
            <w:proofErr w:type="spellEnd"/>
          </w:p>
        </w:tc>
        <w:tc>
          <w:tcPr>
            <w:tcW w:w="3260" w:type="dxa"/>
          </w:tcPr>
          <w:p w14:paraId="333809AD" w14:textId="0C21C102" w:rsidR="002B6A24" w:rsidRDefault="00351056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E1C2F" w14:paraId="4D751F2C" w14:textId="77777777" w:rsidTr="00EC7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4EB9F69B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1" w:type="dxa"/>
          </w:tcPr>
          <w:p w14:paraId="4F366988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559" w:type="dxa"/>
          </w:tcPr>
          <w:p w14:paraId="757B5C59" w14:textId="048C575F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BCM17</w:t>
            </w:r>
          </w:p>
        </w:tc>
        <w:tc>
          <w:tcPr>
            <w:tcW w:w="3260" w:type="dxa"/>
          </w:tcPr>
          <w:p w14:paraId="1892A949" w14:textId="5F537099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Status LED (active HIGH)</w:t>
            </w:r>
          </w:p>
        </w:tc>
      </w:tr>
      <w:tr w:rsidR="00AE1C2F" w14:paraId="17DFE977" w14:textId="77777777" w:rsidTr="00EC7569">
        <w:trPr>
          <w:jc w:val="center"/>
        </w:trPr>
        <w:tc>
          <w:tcPr>
            <w:tcW w:w="562" w:type="dxa"/>
          </w:tcPr>
          <w:p w14:paraId="2139CA08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51" w:type="dxa"/>
          </w:tcPr>
          <w:p w14:paraId="41084FBA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559" w:type="dxa"/>
          </w:tcPr>
          <w:p w14:paraId="76E75C99" w14:textId="472641C4" w:rsidR="00AE1C2F" w:rsidRDefault="00AE1C2F" w:rsidP="00EC75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n.c.</w:t>
            </w:r>
            <w:proofErr w:type="spellEnd"/>
          </w:p>
        </w:tc>
        <w:tc>
          <w:tcPr>
            <w:tcW w:w="3260" w:type="dxa"/>
          </w:tcPr>
          <w:p w14:paraId="24D8451B" w14:textId="10016518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E1C2F" w14:paraId="755B3526" w14:textId="77777777" w:rsidTr="00EC7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040C26BE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51" w:type="dxa"/>
          </w:tcPr>
          <w:p w14:paraId="6136F674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559" w:type="dxa"/>
          </w:tcPr>
          <w:p w14:paraId="14999929" w14:textId="413B6E6B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ROT_SW</w:t>
            </w:r>
          </w:p>
        </w:tc>
        <w:tc>
          <w:tcPr>
            <w:tcW w:w="3260" w:type="dxa"/>
          </w:tcPr>
          <w:p w14:paraId="63956547" w14:textId="25A38618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Rotary Encoder Switch</w:t>
            </w:r>
          </w:p>
        </w:tc>
      </w:tr>
      <w:tr w:rsidR="00AE1C2F" w14:paraId="6B2E260B" w14:textId="77777777" w:rsidTr="00EC7569">
        <w:trPr>
          <w:jc w:val="center"/>
        </w:trPr>
        <w:tc>
          <w:tcPr>
            <w:tcW w:w="562" w:type="dxa"/>
          </w:tcPr>
          <w:p w14:paraId="4712E346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51" w:type="dxa"/>
          </w:tcPr>
          <w:p w14:paraId="3AA5C0A2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14:paraId="03DBD648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3260" w:type="dxa"/>
          </w:tcPr>
          <w:p w14:paraId="23B829F3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Ground</w:t>
            </w:r>
          </w:p>
        </w:tc>
      </w:tr>
      <w:tr w:rsidR="00AE1C2F" w14:paraId="7899A6D0" w14:textId="77777777" w:rsidTr="00EC7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64765ADF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1" w:type="dxa"/>
          </w:tcPr>
          <w:p w14:paraId="2B8905FD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559" w:type="dxa"/>
          </w:tcPr>
          <w:p w14:paraId="42B780BE" w14:textId="11E5F240" w:rsidR="00AE1C2F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BCM22</w:t>
            </w:r>
          </w:p>
        </w:tc>
        <w:tc>
          <w:tcPr>
            <w:tcW w:w="3260" w:type="dxa"/>
          </w:tcPr>
          <w:p w14:paraId="14D2DDF4" w14:textId="6EA814BA" w:rsidR="00AE1C2F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Motor (input)</w:t>
            </w:r>
          </w:p>
        </w:tc>
      </w:tr>
      <w:tr w:rsidR="00AE1C2F" w14:paraId="53D9ADE4" w14:textId="77777777" w:rsidTr="00EC7569">
        <w:trPr>
          <w:jc w:val="center"/>
        </w:trPr>
        <w:tc>
          <w:tcPr>
            <w:tcW w:w="562" w:type="dxa"/>
          </w:tcPr>
          <w:p w14:paraId="39A17D36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51" w:type="dxa"/>
          </w:tcPr>
          <w:p w14:paraId="034D6001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559" w:type="dxa"/>
          </w:tcPr>
          <w:p w14:paraId="4A68C29B" w14:textId="168D2206" w:rsidR="00AE1C2F" w:rsidRDefault="00351056" w:rsidP="00EC7569">
            <w:pPr>
              <w:rPr>
                <w:lang w:val="en-US"/>
              </w:rPr>
            </w:pPr>
            <w:r>
              <w:rPr>
                <w:lang w:val="en-US"/>
              </w:rPr>
              <w:t>ROT_DATA</w:t>
            </w:r>
          </w:p>
        </w:tc>
        <w:tc>
          <w:tcPr>
            <w:tcW w:w="3260" w:type="dxa"/>
          </w:tcPr>
          <w:p w14:paraId="2FFE8FA6" w14:textId="0C5F3207" w:rsidR="00AE1C2F" w:rsidRDefault="00351056" w:rsidP="00EC7569">
            <w:pPr>
              <w:rPr>
                <w:lang w:val="en-US"/>
              </w:rPr>
            </w:pPr>
            <w:r>
              <w:rPr>
                <w:lang w:val="en-US"/>
              </w:rPr>
              <w:t>Rotary Encoder</w:t>
            </w:r>
            <w:r>
              <w:rPr>
                <w:lang w:val="en-US"/>
              </w:rPr>
              <w:t xml:space="preserve"> Data</w:t>
            </w:r>
          </w:p>
        </w:tc>
      </w:tr>
      <w:tr w:rsidR="00AE1C2F" w14:paraId="412D0953" w14:textId="77777777" w:rsidTr="00EC7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60F0F4D1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1" w:type="dxa"/>
          </w:tcPr>
          <w:p w14:paraId="16ECF2D6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14:paraId="1B2CA75A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+3.3V</w:t>
            </w:r>
          </w:p>
        </w:tc>
        <w:tc>
          <w:tcPr>
            <w:tcW w:w="3260" w:type="dxa"/>
          </w:tcPr>
          <w:p w14:paraId="1B1CF699" w14:textId="20B3BC72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Supply voltage</w:t>
            </w:r>
            <w:r w:rsidR="002B6A24">
              <w:rPr>
                <w:lang w:val="en-US"/>
              </w:rPr>
              <w:t xml:space="preserve"> (output)</w:t>
            </w:r>
          </w:p>
        </w:tc>
      </w:tr>
      <w:tr w:rsidR="00AE1C2F" w14:paraId="05CBBC02" w14:textId="77777777" w:rsidTr="00EC7569">
        <w:trPr>
          <w:jc w:val="center"/>
        </w:trPr>
        <w:tc>
          <w:tcPr>
            <w:tcW w:w="562" w:type="dxa"/>
          </w:tcPr>
          <w:p w14:paraId="77CB8266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1" w:type="dxa"/>
          </w:tcPr>
          <w:p w14:paraId="55568DAC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559" w:type="dxa"/>
          </w:tcPr>
          <w:p w14:paraId="7485DAD2" w14:textId="57B7E67E" w:rsidR="00AE1C2F" w:rsidRDefault="00351056" w:rsidP="00EC7569">
            <w:pPr>
              <w:rPr>
                <w:lang w:val="en-US"/>
              </w:rPr>
            </w:pPr>
            <w:r>
              <w:rPr>
                <w:lang w:val="en-US"/>
              </w:rPr>
              <w:t>ROT_CLK</w:t>
            </w:r>
          </w:p>
        </w:tc>
        <w:tc>
          <w:tcPr>
            <w:tcW w:w="3260" w:type="dxa"/>
          </w:tcPr>
          <w:p w14:paraId="4E28943D" w14:textId="177B6809" w:rsidR="00AE1C2F" w:rsidRDefault="00351056" w:rsidP="00EC7569">
            <w:pPr>
              <w:rPr>
                <w:lang w:val="en-US"/>
              </w:rPr>
            </w:pPr>
            <w:r>
              <w:rPr>
                <w:lang w:val="en-US"/>
              </w:rPr>
              <w:t>Rotary Encoder</w:t>
            </w:r>
            <w:r>
              <w:rPr>
                <w:lang w:val="en-US"/>
              </w:rPr>
              <w:t xml:space="preserve"> Clock</w:t>
            </w:r>
          </w:p>
        </w:tc>
      </w:tr>
      <w:tr w:rsidR="002B6A24" w14:paraId="45B7B347" w14:textId="77777777" w:rsidTr="00EC7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51D28214" w14:textId="57817953" w:rsidR="002B6A24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851" w:type="dxa"/>
          </w:tcPr>
          <w:p w14:paraId="13D52AC9" w14:textId="49CA5EB1" w:rsidR="002B6A24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9" w:type="dxa"/>
          </w:tcPr>
          <w:p w14:paraId="73D71B9C" w14:textId="25776A37" w:rsidR="002B6A24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BCM10</w:t>
            </w:r>
          </w:p>
        </w:tc>
        <w:tc>
          <w:tcPr>
            <w:tcW w:w="3260" w:type="dxa"/>
          </w:tcPr>
          <w:p w14:paraId="1E4B3186" w14:textId="6231D8ED" w:rsidR="002B6A24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Read (output, active HIGH)</w:t>
            </w:r>
          </w:p>
        </w:tc>
      </w:tr>
      <w:tr w:rsidR="00AE1C2F" w14:paraId="07C81063" w14:textId="77777777" w:rsidTr="00EC7569">
        <w:trPr>
          <w:jc w:val="center"/>
        </w:trPr>
        <w:tc>
          <w:tcPr>
            <w:tcW w:w="562" w:type="dxa"/>
          </w:tcPr>
          <w:p w14:paraId="73F85604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20</w:t>
            </w:r>
          </w:p>
        </w:tc>
        <w:tc>
          <w:tcPr>
            <w:tcW w:w="851" w:type="dxa"/>
          </w:tcPr>
          <w:p w14:paraId="1908C7A0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14:paraId="00DEF575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3260" w:type="dxa"/>
          </w:tcPr>
          <w:p w14:paraId="047B430E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Ground</w:t>
            </w:r>
          </w:p>
        </w:tc>
      </w:tr>
      <w:tr w:rsidR="002B6A24" w14:paraId="4ECF2115" w14:textId="77777777" w:rsidTr="00EC7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3FFFD0EB" w14:textId="3D195E7F" w:rsidR="002B6A24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851" w:type="dxa"/>
          </w:tcPr>
          <w:p w14:paraId="53FEACD3" w14:textId="114AFE8A" w:rsidR="002B6A24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9" w:type="dxa"/>
          </w:tcPr>
          <w:p w14:paraId="6C38F23E" w14:textId="17E1674F" w:rsidR="002B6A24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BCM9</w:t>
            </w:r>
          </w:p>
        </w:tc>
        <w:tc>
          <w:tcPr>
            <w:tcW w:w="3260" w:type="dxa"/>
          </w:tcPr>
          <w:p w14:paraId="5FB21B53" w14:textId="4910851D" w:rsidR="002B6A24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Sense (</w:t>
            </w:r>
            <w:proofErr w:type="spellStart"/>
            <w:r>
              <w:rPr>
                <w:lang w:val="en-US"/>
              </w:rPr>
              <w:t>ouput</w:t>
            </w:r>
            <w:proofErr w:type="spellEnd"/>
            <w:r>
              <w:rPr>
                <w:lang w:val="en-US"/>
              </w:rPr>
              <w:t>, inverted)</w:t>
            </w:r>
          </w:p>
        </w:tc>
      </w:tr>
      <w:tr w:rsidR="00AE1C2F" w14:paraId="2E2D2E6F" w14:textId="77777777" w:rsidTr="00EC7569">
        <w:trPr>
          <w:jc w:val="center"/>
        </w:trPr>
        <w:tc>
          <w:tcPr>
            <w:tcW w:w="562" w:type="dxa"/>
          </w:tcPr>
          <w:p w14:paraId="21294997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851" w:type="dxa"/>
          </w:tcPr>
          <w:p w14:paraId="47F8F316" w14:textId="3FCFECCE" w:rsidR="00AE1C2F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14:paraId="34927F1D" w14:textId="7FDCCA33" w:rsidR="00AE1C2F" w:rsidRDefault="002B6A24" w:rsidP="00EC75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n.c.</w:t>
            </w:r>
            <w:proofErr w:type="spellEnd"/>
          </w:p>
        </w:tc>
        <w:tc>
          <w:tcPr>
            <w:tcW w:w="3260" w:type="dxa"/>
          </w:tcPr>
          <w:p w14:paraId="7323597E" w14:textId="15730D70" w:rsidR="00AE1C2F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B6A24" w14:paraId="23AE5D00" w14:textId="77777777" w:rsidTr="00EC7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1C2FE6B5" w14:textId="75A4260C" w:rsidR="002B6A24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851" w:type="dxa"/>
          </w:tcPr>
          <w:p w14:paraId="74B2742F" w14:textId="069B3C04" w:rsidR="002B6A24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9" w:type="dxa"/>
          </w:tcPr>
          <w:p w14:paraId="7D202562" w14:textId="4B5E7804" w:rsidR="002B6A24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BCM11</w:t>
            </w:r>
          </w:p>
        </w:tc>
        <w:tc>
          <w:tcPr>
            <w:tcW w:w="3260" w:type="dxa"/>
          </w:tcPr>
          <w:p w14:paraId="5547199C" w14:textId="108A7172" w:rsidR="002B6A24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Write (input, active LOW)</w:t>
            </w:r>
          </w:p>
        </w:tc>
      </w:tr>
      <w:tr w:rsidR="002B6A24" w14:paraId="333D180C" w14:textId="77777777" w:rsidTr="00EC7569">
        <w:trPr>
          <w:jc w:val="center"/>
        </w:trPr>
        <w:tc>
          <w:tcPr>
            <w:tcW w:w="562" w:type="dxa"/>
          </w:tcPr>
          <w:p w14:paraId="641EBA88" w14:textId="563124F0" w:rsidR="002B6A24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851" w:type="dxa"/>
          </w:tcPr>
          <w:p w14:paraId="09E6F184" w14:textId="3662DE5C" w:rsidR="002B6A24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14:paraId="7BCBFCF6" w14:textId="5EC701D3" w:rsidR="002B6A24" w:rsidRDefault="002B6A24" w:rsidP="00EC75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n.c.</w:t>
            </w:r>
            <w:proofErr w:type="spellEnd"/>
          </w:p>
        </w:tc>
        <w:tc>
          <w:tcPr>
            <w:tcW w:w="3260" w:type="dxa"/>
          </w:tcPr>
          <w:p w14:paraId="5BB4696B" w14:textId="394EBA1A" w:rsidR="002B6A24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B6A24" w14:paraId="729A7E7B" w14:textId="77777777" w:rsidTr="00EC7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165B3550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851" w:type="dxa"/>
          </w:tcPr>
          <w:p w14:paraId="4419017F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14:paraId="0E5B5143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3260" w:type="dxa"/>
          </w:tcPr>
          <w:p w14:paraId="60492EEF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Ground</w:t>
            </w:r>
          </w:p>
        </w:tc>
      </w:tr>
      <w:tr w:rsidR="002B6A24" w14:paraId="41765C93" w14:textId="77777777" w:rsidTr="00EC7569">
        <w:trPr>
          <w:jc w:val="center"/>
        </w:trPr>
        <w:tc>
          <w:tcPr>
            <w:tcW w:w="562" w:type="dxa"/>
          </w:tcPr>
          <w:p w14:paraId="1F0C137D" w14:textId="0E026C38" w:rsidR="002B6A24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851" w:type="dxa"/>
          </w:tcPr>
          <w:p w14:paraId="2D54543D" w14:textId="0DFE5805" w:rsidR="002B6A24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14:paraId="173079FC" w14:textId="672237AD" w:rsidR="002B6A24" w:rsidRDefault="002B6A24" w:rsidP="00EC75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n.c.</w:t>
            </w:r>
            <w:proofErr w:type="spellEnd"/>
          </w:p>
        </w:tc>
        <w:tc>
          <w:tcPr>
            <w:tcW w:w="3260" w:type="dxa"/>
          </w:tcPr>
          <w:p w14:paraId="39C47983" w14:textId="26BED312" w:rsidR="002B6A24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B6A24" w14:paraId="41CC4F3A" w14:textId="77777777" w:rsidTr="00EC7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2BF337F6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851" w:type="dxa"/>
          </w:tcPr>
          <w:p w14:paraId="2CB694D6" w14:textId="00713316" w:rsidR="00AE1C2F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14:paraId="73789F9E" w14:textId="2536F526" w:rsidR="00AE1C2F" w:rsidRDefault="002B6A24" w:rsidP="00EC75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n.c.</w:t>
            </w:r>
            <w:proofErr w:type="spellEnd"/>
          </w:p>
        </w:tc>
        <w:tc>
          <w:tcPr>
            <w:tcW w:w="3260" w:type="dxa"/>
          </w:tcPr>
          <w:p w14:paraId="75907458" w14:textId="41E588AA" w:rsidR="00AE1C2F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B6A24" w14:paraId="1381C949" w14:textId="77777777" w:rsidTr="00EC7569">
        <w:trPr>
          <w:jc w:val="center"/>
        </w:trPr>
        <w:tc>
          <w:tcPr>
            <w:tcW w:w="562" w:type="dxa"/>
          </w:tcPr>
          <w:p w14:paraId="56083644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851" w:type="dxa"/>
          </w:tcPr>
          <w:p w14:paraId="1416B283" w14:textId="11C18413" w:rsidR="00AE1C2F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14:paraId="45CAFCF8" w14:textId="48B0CE6D" w:rsidR="00AE1C2F" w:rsidRDefault="002B6A24" w:rsidP="00EC75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n.c.</w:t>
            </w:r>
            <w:proofErr w:type="spellEnd"/>
          </w:p>
        </w:tc>
        <w:tc>
          <w:tcPr>
            <w:tcW w:w="3260" w:type="dxa"/>
          </w:tcPr>
          <w:p w14:paraId="17578479" w14:textId="16F84718" w:rsidR="00AE1C2F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B6A24" w14:paraId="325CD8D8" w14:textId="77777777" w:rsidTr="00EC7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7513B940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851" w:type="dxa"/>
          </w:tcPr>
          <w:p w14:paraId="10B6D440" w14:textId="2C2F2D7B" w:rsidR="00AE1C2F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14:paraId="50F94270" w14:textId="2C80288D" w:rsidR="00AE1C2F" w:rsidRDefault="002B6A24" w:rsidP="00EC75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n.c.</w:t>
            </w:r>
            <w:proofErr w:type="spellEnd"/>
          </w:p>
        </w:tc>
        <w:tc>
          <w:tcPr>
            <w:tcW w:w="3260" w:type="dxa"/>
          </w:tcPr>
          <w:p w14:paraId="05769C75" w14:textId="67B40FC7" w:rsidR="00AE1C2F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B6A24" w14:paraId="7EAA0103" w14:textId="77777777" w:rsidTr="00EC7569">
        <w:trPr>
          <w:jc w:val="center"/>
        </w:trPr>
        <w:tc>
          <w:tcPr>
            <w:tcW w:w="562" w:type="dxa"/>
          </w:tcPr>
          <w:p w14:paraId="2EF7B3FB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851" w:type="dxa"/>
          </w:tcPr>
          <w:p w14:paraId="6FC07208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14:paraId="44E3928B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3260" w:type="dxa"/>
          </w:tcPr>
          <w:p w14:paraId="6979BF3A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Ground</w:t>
            </w:r>
          </w:p>
        </w:tc>
      </w:tr>
      <w:tr w:rsidR="002B6A24" w14:paraId="4A01FEB1" w14:textId="77777777" w:rsidTr="00EC7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04EFCB90" w14:textId="646C1F21" w:rsidR="002B6A24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851" w:type="dxa"/>
          </w:tcPr>
          <w:p w14:paraId="7E6118EB" w14:textId="22F33172" w:rsidR="002B6A24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14:paraId="6E05E5C1" w14:textId="31BF5617" w:rsidR="002B6A24" w:rsidRDefault="002B6A24" w:rsidP="00EC75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n.c.</w:t>
            </w:r>
            <w:proofErr w:type="spellEnd"/>
          </w:p>
        </w:tc>
        <w:tc>
          <w:tcPr>
            <w:tcW w:w="3260" w:type="dxa"/>
          </w:tcPr>
          <w:p w14:paraId="734C1D03" w14:textId="145683AE" w:rsidR="002B6A24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B6A24" w14:paraId="066101BC" w14:textId="77777777" w:rsidTr="00EC7569">
        <w:trPr>
          <w:jc w:val="center"/>
        </w:trPr>
        <w:tc>
          <w:tcPr>
            <w:tcW w:w="562" w:type="dxa"/>
          </w:tcPr>
          <w:p w14:paraId="4431E06F" w14:textId="6712FFF9" w:rsidR="002B6A24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51" w:type="dxa"/>
          </w:tcPr>
          <w:p w14:paraId="487BD9B1" w14:textId="5EF2E340" w:rsidR="002B6A24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14:paraId="525B2D32" w14:textId="5ABDFCDD" w:rsidR="002B6A24" w:rsidRDefault="002B6A24" w:rsidP="00EC75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n.c.</w:t>
            </w:r>
            <w:proofErr w:type="spellEnd"/>
          </w:p>
        </w:tc>
        <w:tc>
          <w:tcPr>
            <w:tcW w:w="3260" w:type="dxa"/>
          </w:tcPr>
          <w:p w14:paraId="0EE1C576" w14:textId="459A7F07" w:rsidR="002B6A24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B6A24" w14:paraId="69EB470E" w14:textId="77777777" w:rsidTr="00EC7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5AF5D456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851" w:type="dxa"/>
          </w:tcPr>
          <w:p w14:paraId="23DFD803" w14:textId="6F85826F" w:rsidR="00AE1C2F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14:paraId="5D6EACBA" w14:textId="7BE76BE9" w:rsidR="00AE1C2F" w:rsidRDefault="002B6A24" w:rsidP="00EC75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n.c.</w:t>
            </w:r>
            <w:proofErr w:type="spellEnd"/>
          </w:p>
        </w:tc>
        <w:tc>
          <w:tcPr>
            <w:tcW w:w="3260" w:type="dxa"/>
          </w:tcPr>
          <w:p w14:paraId="79E539E7" w14:textId="1028B9D3" w:rsidR="00AE1C2F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B6A24" w14:paraId="23B88651" w14:textId="77777777" w:rsidTr="00EC7569">
        <w:trPr>
          <w:jc w:val="center"/>
        </w:trPr>
        <w:tc>
          <w:tcPr>
            <w:tcW w:w="562" w:type="dxa"/>
          </w:tcPr>
          <w:p w14:paraId="0211D2E9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51" w:type="dxa"/>
          </w:tcPr>
          <w:p w14:paraId="00D4DA90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14:paraId="00D17659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3260" w:type="dxa"/>
          </w:tcPr>
          <w:p w14:paraId="7EB5E8FF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Ground</w:t>
            </w:r>
          </w:p>
        </w:tc>
      </w:tr>
      <w:tr w:rsidR="002B6A24" w14:paraId="29BA7AB8" w14:textId="77777777" w:rsidTr="00EC7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0BBDA7D1" w14:textId="6D65BC3C" w:rsidR="002B6A24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851" w:type="dxa"/>
          </w:tcPr>
          <w:p w14:paraId="05DBBE1E" w14:textId="72F34EA4" w:rsidR="002B6A24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14:paraId="5A19396C" w14:textId="250F364D" w:rsidR="002B6A24" w:rsidRDefault="002B6A24" w:rsidP="00EC75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n.c.</w:t>
            </w:r>
            <w:proofErr w:type="spellEnd"/>
          </w:p>
        </w:tc>
        <w:tc>
          <w:tcPr>
            <w:tcW w:w="3260" w:type="dxa"/>
          </w:tcPr>
          <w:p w14:paraId="14BCCABD" w14:textId="53A2FB11" w:rsidR="002B6A24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B6A24" w14:paraId="4D7EE197" w14:textId="77777777" w:rsidTr="00EC7569">
        <w:trPr>
          <w:jc w:val="center"/>
        </w:trPr>
        <w:tc>
          <w:tcPr>
            <w:tcW w:w="562" w:type="dxa"/>
          </w:tcPr>
          <w:p w14:paraId="79058AE5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1" w:type="dxa"/>
          </w:tcPr>
          <w:p w14:paraId="64AE593E" w14:textId="67629269" w:rsidR="00AE1C2F" w:rsidRDefault="002B6A24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14:paraId="0FA288A7" w14:textId="1B050875" w:rsidR="00AE1C2F" w:rsidRDefault="002B6A24" w:rsidP="00EC75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n.c.</w:t>
            </w:r>
            <w:proofErr w:type="spellEnd"/>
          </w:p>
        </w:tc>
        <w:tc>
          <w:tcPr>
            <w:tcW w:w="3260" w:type="dxa"/>
          </w:tcPr>
          <w:p w14:paraId="69611C13" w14:textId="21560A75" w:rsidR="00AE1C2F" w:rsidRDefault="003945F7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B6A24" w14:paraId="29B5A16D" w14:textId="77777777" w:rsidTr="00EC7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17A12BC9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851" w:type="dxa"/>
          </w:tcPr>
          <w:p w14:paraId="1D196DE7" w14:textId="3EE3DD96" w:rsidR="00AE1C2F" w:rsidRDefault="00351056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14:paraId="7399ED03" w14:textId="4698E548" w:rsidR="00AE1C2F" w:rsidRDefault="00351056" w:rsidP="00EC75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n.c.</w:t>
            </w:r>
            <w:proofErr w:type="spellEnd"/>
          </w:p>
        </w:tc>
        <w:tc>
          <w:tcPr>
            <w:tcW w:w="3260" w:type="dxa"/>
          </w:tcPr>
          <w:p w14:paraId="732691D6" w14:textId="1CD6464E" w:rsidR="00AE1C2F" w:rsidRDefault="00351056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B6A24" w14:paraId="46915146" w14:textId="77777777" w:rsidTr="00EC7569">
        <w:trPr>
          <w:jc w:val="center"/>
        </w:trPr>
        <w:tc>
          <w:tcPr>
            <w:tcW w:w="562" w:type="dxa"/>
          </w:tcPr>
          <w:p w14:paraId="37FE8E9E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851" w:type="dxa"/>
          </w:tcPr>
          <w:p w14:paraId="3BB209D5" w14:textId="2CB21C9B" w:rsidR="00AE1C2F" w:rsidRDefault="00351056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14:paraId="38300054" w14:textId="75CEDE8D" w:rsidR="00AE1C2F" w:rsidRDefault="00351056" w:rsidP="00EC75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n.c.</w:t>
            </w:r>
            <w:proofErr w:type="spellEnd"/>
          </w:p>
        </w:tc>
        <w:tc>
          <w:tcPr>
            <w:tcW w:w="3260" w:type="dxa"/>
          </w:tcPr>
          <w:p w14:paraId="24896917" w14:textId="606B5886" w:rsidR="00AE1C2F" w:rsidRDefault="00351056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B6A24" w14:paraId="28F3223A" w14:textId="77777777" w:rsidTr="00EC7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4FE7D3EE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851" w:type="dxa"/>
          </w:tcPr>
          <w:p w14:paraId="0BBA21B6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14:paraId="7EAC0B32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3260" w:type="dxa"/>
          </w:tcPr>
          <w:p w14:paraId="29367354" w14:textId="77777777" w:rsidR="00AE1C2F" w:rsidRDefault="00AE1C2F" w:rsidP="00EC7569">
            <w:pPr>
              <w:rPr>
                <w:lang w:val="en-US"/>
              </w:rPr>
            </w:pPr>
            <w:r>
              <w:rPr>
                <w:lang w:val="en-US"/>
              </w:rPr>
              <w:t>Ground</w:t>
            </w:r>
          </w:p>
        </w:tc>
      </w:tr>
      <w:tr w:rsidR="00351056" w14:paraId="2158BBF8" w14:textId="77777777" w:rsidTr="00EC7569">
        <w:trPr>
          <w:jc w:val="center"/>
        </w:trPr>
        <w:tc>
          <w:tcPr>
            <w:tcW w:w="562" w:type="dxa"/>
          </w:tcPr>
          <w:p w14:paraId="12A3F493" w14:textId="1BF26A3E" w:rsidR="00351056" w:rsidRDefault="00351056" w:rsidP="00EC7569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851" w:type="dxa"/>
          </w:tcPr>
          <w:p w14:paraId="36EA5E21" w14:textId="3DE29AAD" w:rsidR="00351056" w:rsidRDefault="00351056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14:paraId="5829F0B4" w14:textId="7F6A4E0F" w:rsidR="00351056" w:rsidRDefault="00351056" w:rsidP="00EC75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n.c.</w:t>
            </w:r>
            <w:proofErr w:type="spellEnd"/>
          </w:p>
        </w:tc>
        <w:tc>
          <w:tcPr>
            <w:tcW w:w="3260" w:type="dxa"/>
          </w:tcPr>
          <w:p w14:paraId="5C0405A0" w14:textId="2C417FB3" w:rsidR="00351056" w:rsidRDefault="00351056" w:rsidP="00EC75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56B4A9B5" w14:textId="77777777" w:rsidR="00B21818" w:rsidRDefault="00B21818" w:rsidP="00A92BB9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3134206D" w14:textId="166D2A2A" w:rsidR="00B21818" w:rsidRDefault="003945F7" w:rsidP="003945F7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Revision History</w:t>
      </w:r>
    </w:p>
    <w:p w14:paraId="74F74108" w14:textId="66606527" w:rsidR="003945F7" w:rsidRDefault="003945F7" w:rsidP="003945F7">
      <w:pPr>
        <w:pStyle w:val="berschrift2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Rev. 2</w:t>
      </w:r>
    </w:p>
    <w:p w14:paraId="1B1580FC" w14:textId="4DB64A27" w:rsidR="003945F7" w:rsidRPr="003945F7" w:rsidRDefault="003945F7" w:rsidP="003945F7">
      <w:pPr>
        <w:pStyle w:val="Listenabsatz"/>
        <w:numPr>
          <w:ilvl w:val="0"/>
          <w:numId w:val="1"/>
        </w:numPr>
        <w:rPr>
          <w:lang w:val="en-US"/>
        </w:rPr>
      </w:pPr>
      <w:r w:rsidRPr="003945F7">
        <w:rPr>
          <w:lang w:val="en-US"/>
        </w:rPr>
        <w:t>Prototype with one botch wire</w:t>
      </w:r>
    </w:p>
    <w:p w14:paraId="65479B93" w14:textId="2FAE08AD" w:rsidR="003945F7" w:rsidRDefault="003945F7" w:rsidP="003945F7">
      <w:pPr>
        <w:pStyle w:val="berschrift2"/>
        <w:rPr>
          <w:lang w:val="en-US"/>
        </w:rPr>
      </w:pPr>
      <w:r>
        <w:rPr>
          <w:lang w:val="en-US"/>
        </w:rPr>
        <w:t>Rev. 3</w:t>
      </w:r>
    </w:p>
    <w:p w14:paraId="428F9D27" w14:textId="63FFC8D6" w:rsidR="003945F7" w:rsidRPr="003945F7" w:rsidRDefault="003945F7" w:rsidP="003945F7">
      <w:pPr>
        <w:pStyle w:val="Listenabsatz"/>
        <w:numPr>
          <w:ilvl w:val="0"/>
          <w:numId w:val="1"/>
        </w:numPr>
        <w:rPr>
          <w:lang w:val="en-US"/>
        </w:rPr>
      </w:pPr>
      <w:r w:rsidRPr="003945F7">
        <w:rPr>
          <w:lang w:val="en-US"/>
        </w:rPr>
        <w:t>Botch wire for BCM11 fixed</w:t>
      </w:r>
    </w:p>
    <w:p w14:paraId="55F989DF" w14:textId="77777777" w:rsidR="003945F7" w:rsidRPr="003945F7" w:rsidRDefault="003945F7" w:rsidP="003945F7">
      <w:pPr>
        <w:pStyle w:val="Listenabsatz"/>
        <w:numPr>
          <w:ilvl w:val="0"/>
          <w:numId w:val="1"/>
        </w:numPr>
        <w:rPr>
          <w:lang w:val="en-US"/>
        </w:rPr>
      </w:pPr>
      <w:r w:rsidRPr="003945F7">
        <w:rPr>
          <w:lang w:val="en-US"/>
        </w:rPr>
        <w:t>The Raspberry Pi has been moved 4mm away from the edge connector (collision on a VIC-20)</w:t>
      </w:r>
    </w:p>
    <w:p w14:paraId="18D7AC20" w14:textId="77777777" w:rsidR="003945F7" w:rsidRPr="003945F7" w:rsidRDefault="003945F7" w:rsidP="003945F7">
      <w:pPr>
        <w:pStyle w:val="Listenabsatz"/>
        <w:numPr>
          <w:ilvl w:val="0"/>
          <w:numId w:val="1"/>
        </w:numPr>
        <w:rPr>
          <w:lang w:val="en-US"/>
        </w:rPr>
      </w:pPr>
      <w:r w:rsidRPr="003945F7">
        <w:rPr>
          <w:lang w:val="en-US"/>
        </w:rPr>
        <w:t>One mounting hole for Raspberry Pi zero added</w:t>
      </w:r>
    </w:p>
    <w:p w14:paraId="7F595BA6" w14:textId="77777777" w:rsidR="003945F7" w:rsidRPr="003945F7" w:rsidRDefault="003945F7" w:rsidP="003945F7">
      <w:pPr>
        <w:pStyle w:val="Listenabsatz"/>
        <w:numPr>
          <w:ilvl w:val="0"/>
          <w:numId w:val="1"/>
        </w:numPr>
        <w:rPr>
          <w:lang w:val="en-US"/>
        </w:rPr>
      </w:pPr>
      <w:r w:rsidRPr="003945F7">
        <w:rPr>
          <w:lang w:val="en-US"/>
        </w:rPr>
        <w:t>J6 added</w:t>
      </w:r>
    </w:p>
    <w:p w14:paraId="66C8B752" w14:textId="0E3416BF" w:rsidR="003945F7" w:rsidRPr="003945F7" w:rsidRDefault="003945F7" w:rsidP="003945F7">
      <w:pPr>
        <w:rPr>
          <w:lang w:val="en-US"/>
        </w:rPr>
      </w:pPr>
      <w:r>
        <w:rPr>
          <w:lang w:val="en-US"/>
        </w:rPr>
        <w:t xml:space="preserve"> </w:t>
      </w:r>
    </w:p>
    <w:sectPr w:rsidR="003945F7" w:rsidRPr="003945F7" w:rsidSect="00076639"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D61B5" w14:textId="77777777" w:rsidR="00076639" w:rsidRDefault="00076639" w:rsidP="004207BD">
      <w:pPr>
        <w:spacing w:after="0" w:line="240" w:lineRule="auto"/>
      </w:pPr>
      <w:r>
        <w:separator/>
      </w:r>
    </w:p>
  </w:endnote>
  <w:endnote w:type="continuationSeparator" w:id="0">
    <w:p w14:paraId="16FEF6D3" w14:textId="77777777" w:rsidR="00076639" w:rsidRDefault="00076639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0DB08" w14:textId="20D262F8" w:rsidR="004207BD" w:rsidRPr="00076639" w:rsidRDefault="00AE432D">
    <w:pPr>
      <w:pStyle w:val="Fuzeile"/>
      <w:rPr>
        <w:lang w:val="en-US"/>
      </w:rPr>
    </w:pPr>
    <w:r w:rsidRPr="00076639">
      <w:rPr>
        <w:noProof/>
        <w:lang w:val="en-US"/>
      </w:rPr>
      <w:fldChar w:fldCharType="begin"/>
    </w:r>
    <w:r w:rsidRPr="00076639">
      <w:rPr>
        <w:noProof/>
        <w:lang w:val="en-US"/>
      </w:rPr>
      <w:instrText xml:space="preserve"> FILENAME \* MERGEFORMAT </w:instrText>
    </w:r>
    <w:r w:rsidRPr="00076639">
      <w:rPr>
        <w:noProof/>
        <w:lang w:val="en-US"/>
      </w:rPr>
      <w:fldChar w:fldCharType="separate"/>
    </w:r>
    <w:r w:rsidR="004F58E7">
      <w:rPr>
        <w:noProof/>
        <w:lang w:val="en-US"/>
      </w:rPr>
      <w:t>CBM_Tape_Pi_ModD.docx</w:t>
    </w:r>
    <w:r w:rsidRPr="00076639">
      <w:rPr>
        <w:noProof/>
        <w:lang w:val="en-US"/>
      </w:rPr>
      <w:fldChar w:fldCharType="end"/>
    </w:r>
    <w:r w:rsidR="004207BD" w:rsidRPr="00076639">
      <w:rPr>
        <w:lang w:val="en-US"/>
      </w:rPr>
      <w:tab/>
    </w:r>
    <w:r w:rsidR="004207BD" w:rsidRPr="00076639">
      <w:rPr>
        <w:lang w:val="en-US"/>
      </w:rPr>
      <w:ptab w:relativeTo="margin" w:alignment="right" w:leader="none"/>
    </w:r>
    <w:r w:rsidR="006477E2" w:rsidRPr="00076639">
      <w:rPr>
        <w:lang w:val="en-US"/>
      </w:rPr>
      <w:fldChar w:fldCharType="begin"/>
    </w:r>
    <w:r w:rsidR="006477E2" w:rsidRPr="00076639">
      <w:rPr>
        <w:lang w:val="en-US"/>
      </w:rPr>
      <w:instrText xml:space="preserve"> TIME \@ "dd.MM.yyyy HH:mm" </w:instrText>
    </w:r>
    <w:r w:rsidR="006477E2" w:rsidRPr="00076639">
      <w:rPr>
        <w:lang w:val="en-US"/>
      </w:rPr>
      <w:fldChar w:fldCharType="separate"/>
    </w:r>
    <w:r w:rsidR="004F58E7">
      <w:rPr>
        <w:noProof/>
        <w:lang w:val="en-US"/>
      </w:rPr>
      <w:t>27.09.2021 13:16</w:t>
    </w:r>
    <w:r w:rsidR="006477E2" w:rsidRPr="00076639">
      <w:rPr>
        <w:lang w:val="en-US"/>
      </w:rPr>
      <w:fldChar w:fldCharType="end"/>
    </w:r>
  </w:p>
  <w:p w14:paraId="275FA005" w14:textId="50C8023A" w:rsidR="004207BD" w:rsidRPr="00076639" w:rsidRDefault="0001054C">
    <w:pPr>
      <w:pStyle w:val="Fuzeile"/>
      <w:rPr>
        <w:lang w:val="en-US"/>
      </w:rPr>
    </w:pPr>
    <w:r w:rsidRPr="00076639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076639">
          <w:rPr>
            <w:lang w:val="en-US"/>
          </w:rPr>
          <w:t>Sven Petersen</w:t>
        </w:r>
      </w:sdtContent>
    </w:sdt>
    <w:r w:rsidR="007C0EBE" w:rsidRPr="00076639">
      <w:rPr>
        <w:lang w:val="en-US"/>
      </w:rPr>
      <w:tab/>
    </w:r>
    <w:r w:rsidRPr="00076639">
      <w:rPr>
        <w:lang w:val="en-US"/>
      </w:rPr>
      <w:t>Page</w:t>
    </w:r>
    <w:r w:rsidR="007C0EBE" w:rsidRPr="00076639">
      <w:rPr>
        <w:lang w:val="en-US"/>
      </w:rPr>
      <w:t xml:space="preserve"> </w:t>
    </w:r>
    <w:r w:rsidR="007C0EBE" w:rsidRPr="00076639">
      <w:rPr>
        <w:rStyle w:val="Seitenzahl"/>
        <w:lang w:val="en-US"/>
      </w:rPr>
      <w:fldChar w:fldCharType="begin"/>
    </w:r>
    <w:r w:rsidR="007C0EBE" w:rsidRPr="00076639">
      <w:rPr>
        <w:rStyle w:val="Seitenzahl"/>
        <w:lang w:val="en-US"/>
      </w:rPr>
      <w:instrText xml:space="preserve"> PAGE </w:instrText>
    </w:r>
    <w:r w:rsidR="007C0EBE" w:rsidRPr="00076639">
      <w:rPr>
        <w:rStyle w:val="Seitenzahl"/>
        <w:lang w:val="en-US"/>
      </w:rPr>
      <w:fldChar w:fldCharType="separate"/>
    </w:r>
    <w:r w:rsidR="00D4127D" w:rsidRPr="00076639">
      <w:rPr>
        <w:rStyle w:val="Seitenzahl"/>
        <w:noProof/>
        <w:lang w:val="en-US"/>
      </w:rPr>
      <w:t>2</w:t>
    </w:r>
    <w:r w:rsidR="007C0EBE" w:rsidRPr="00076639">
      <w:rPr>
        <w:rStyle w:val="Seitenzahl"/>
        <w:lang w:val="en-US"/>
      </w:rPr>
      <w:fldChar w:fldCharType="end"/>
    </w:r>
    <w:r w:rsidR="007C0EBE" w:rsidRPr="00076639">
      <w:rPr>
        <w:rStyle w:val="Seitenzahl"/>
        <w:lang w:val="en-US"/>
      </w:rPr>
      <w:t xml:space="preserve"> </w:t>
    </w:r>
    <w:r w:rsidRPr="00076639">
      <w:rPr>
        <w:rStyle w:val="Seitenzahl"/>
        <w:lang w:val="en-US"/>
      </w:rPr>
      <w:t>of</w:t>
    </w:r>
    <w:r w:rsidR="007C0EBE" w:rsidRPr="00076639">
      <w:rPr>
        <w:rStyle w:val="Seitenzahl"/>
        <w:lang w:val="en-US"/>
      </w:rPr>
      <w:t xml:space="preserve"> </w:t>
    </w:r>
    <w:r w:rsidR="007C0EBE" w:rsidRPr="00076639">
      <w:rPr>
        <w:rStyle w:val="Seitenzahl"/>
        <w:lang w:val="en-US"/>
      </w:rPr>
      <w:fldChar w:fldCharType="begin"/>
    </w:r>
    <w:r w:rsidR="007C0EBE" w:rsidRPr="00076639">
      <w:rPr>
        <w:rStyle w:val="Seitenzahl"/>
        <w:lang w:val="en-US"/>
      </w:rPr>
      <w:instrText xml:space="preserve"> NUMPAGES </w:instrText>
    </w:r>
    <w:r w:rsidR="007C0EBE" w:rsidRPr="00076639">
      <w:rPr>
        <w:rStyle w:val="Seitenzahl"/>
        <w:lang w:val="en-US"/>
      </w:rPr>
      <w:fldChar w:fldCharType="separate"/>
    </w:r>
    <w:r w:rsidR="00D4127D" w:rsidRPr="00076639">
      <w:rPr>
        <w:rStyle w:val="Seitenzahl"/>
        <w:noProof/>
        <w:lang w:val="en-US"/>
      </w:rPr>
      <w:t>2</w:t>
    </w:r>
    <w:r w:rsidR="007C0EBE" w:rsidRPr="00076639">
      <w:rPr>
        <w:rStyle w:val="Seitenzahl"/>
        <w:lang w:val="en-US"/>
      </w:rPr>
      <w:fldChar w:fldCharType="end"/>
    </w:r>
    <w:r w:rsidR="007C0EBE" w:rsidRPr="00076639">
      <w:rPr>
        <w:rStyle w:val="Seitenzahl"/>
        <w:lang w:val="en-US"/>
      </w:rPr>
      <w:tab/>
      <w:t>Do</w:t>
    </w:r>
    <w:r w:rsidRPr="00076639">
      <w:rPr>
        <w:rStyle w:val="Seitenzahl"/>
        <w:lang w:val="en-US"/>
      </w:rPr>
      <w:t>c</w:t>
    </w:r>
    <w:r w:rsidR="006477E2" w:rsidRPr="00076639">
      <w:rPr>
        <w:rStyle w:val="Seitenzahl"/>
        <w:lang w:val="en-US"/>
      </w:rPr>
      <w:t>.</w:t>
    </w:r>
    <w:r w:rsidR="007C0EBE" w:rsidRPr="00076639">
      <w:rPr>
        <w:rStyle w:val="Seitenzahl"/>
        <w:lang w:val="en-US"/>
      </w:rPr>
      <w:t>-N</w:t>
    </w:r>
    <w:r w:rsidRPr="00076639">
      <w:rPr>
        <w:rStyle w:val="Seitenzahl"/>
        <w:lang w:val="en-US"/>
      </w:rPr>
      <w:t>o</w:t>
    </w:r>
    <w:r w:rsidR="007C0EBE" w:rsidRPr="00076639">
      <w:rPr>
        <w:rStyle w:val="Seitenzahl"/>
        <w:lang w:val="en-US"/>
      </w:rPr>
      <w:t xml:space="preserve">.: </w:t>
    </w:r>
    <w:r w:rsidR="00076639" w:rsidRPr="00076639">
      <w:rPr>
        <w:rStyle w:val="Seitenzahl"/>
        <w:lang w:val="en-US"/>
      </w:rPr>
      <w:t>182</w:t>
    </w:r>
    <w:r w:rsidR="007C0EBE" w:rsidRPr="00076639">
      <w:rPr>
        <w:rStyle w:val="Seitenzahl"/>
        <w:lang w:val="en-US"/>
      </w:rPr>
      <w:t>-</w:t>
    </w:r>
    <w:r w:rsidRPr="00076639">
      <w:rPr>
        <w:rStyle w:val="Seitenzahl"/>
        <w:lang w:val="en-US"/>
      </w:rPr>
      <w:t>6</w:t>
    </w:r>
    <w:r w:rsidR="007C0EBE" w:rsidRPr="00076639">
      <w:rPr>
        <w:rStyle w:val="Seitenzahl"/>
        <w:lang w:val="en-US"/>
      </w:rPr>
      <w:t>-0</w:t>
    </w:r>
    <w:r w:rsidR="00076639" w:rsidRPr="00076639">
      <w:rPr>
        <w:rStyle w:val="Seitenzahl"/>
        <w:lang w:val="en-US"/>
      </w:rPr>
      <w:t>1</w:t>
    </w:r>
    <w:r w:rsidR="007C0EBE" w:rsidRPr="00076639">
      <w:rPr>
        <w:rStyle w:val="Seitenzahl"/>
        <w:lang w:val="en-US"/>
      </w:rPr>
      <w:t>-0</w:t>
    </w:r>
    <w:r w:rsidR="00076639" w:rsidRPr="00076639">
      <w:rPr>
        <w:rStyle w:val="Seitenzahl"/>
        <w:lang w:val="en-US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64E80" w14:textId="1AB53452"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4F58E7">
      <w:rPr>
        <w:noProof/>
        <w:sz w:val="20"/>
        <w:szCs w:val="20"/>
      </w:rPr>
      <w:t>CBM_Tape_Pi_ModD.docx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4F58E7">
      <w:rPr>
        <w:noProof/>
        <w:sz w:val="20"/>
        <w:szCs w:val="20"/>
      </w:rPr>
      <w:t>27.09.2021 13:16</w:t>
    </w:r>
    <w:r w:rsidR="00971548" w:rsidRPr="00A930FC">
      <w:rPr>
        <w:sz w:val="20"/>
        <w:szCs w:val="20"/>
      </w:rPr>
      <w:fldChar w:fldCharType="end"/>
    </w:r>
  </w:p>
  <w:p w14:paraId="388E36C7" w14:textId="77777777" w:rsidR="00971548" w:rsidRPr="004F659B" w:rsidRDefault="003711DD" w:rsidP="004F659B">
    <w:pPr>
      <w:pStyle w:val="Kopfzeile"/>
      <w:rPr>
        <w:sz w:val="20"/>
        <w:szCs w:val="20"/>
      </w:rPr>
    </w:pPr>
    <w:proofErr w:type="spellStart"/>
    <w:r>
      <w:rPr>
        <w:sz w:val="20"/>
        <w:szCs w:val="20"/>
      </w:rPr>
      <w:t>Drafted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by</w:t>
    </w:r>
    <w:proofErr w:type="spellEnd"/>
    <w:r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of</w:t>
    </w:r>
    <w:proofErr w:type="spellEnd"/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="00971548" w:rsidRPr="00A930FC">
      <w:rPr>
        <w:sz w:val="20"/>
        <w:szCs w:val="20"/>
      </w:rPr>
      <w:t>.-</w:t>
    </w:r>
    <w:proofErr w:type="spellStart"/>
    <w:r w:rsidR="00971548" w:rsidRPr="00A930FC">
      <w:rPr>
        <w:sz w:val="20"/>
        <w:szCs w:val="20"/>
      </w:rPr>
      <w:t>N</w:t>
    </w:r>
    <w:r>
      <w:rPr>
        <w:sz w:val="20"/>
        <w:szCs w:val="20"/>
      </w:rPr>
      <w:t>o</w:t>
    </w:r>
    <w:proofErr w:type="spellEnd"/>
    <w:r w:rsidR="00971548" w:rsidRPr="00A930FC">
      <w:rPr>
        <w:sz w:val="20"/>
        <w:szCs w:val="20"/>
      </w:rPr>
      <w:t>.: 000-</w:t>
    </w:r>
    <w:r w:rsidR="00A930FC">
      <w:rPr>
        <w:sz w:val="20"/>
        <w:szCs w:val="20"/>
      </w:rPr>
      <w:t>6</w:t>
    </w:r>
    <w:r w:rsidR="00971548" w:rsidRPr="00A930FC">
      <w:rPr>
        <w:sz w:val="20"/>
        <w:szCs w:val="20"/>
      </w:rPr>
      <w:t>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BA169" w14:textId="77777777" w:rsidR="00076639" w:rsidRDefault="00076639" w:rsidP="004207BD">
      <w:pPr>
        <w:spacing w:after="0" w:line="240" w:lineRule="auto"/>
      </w:pPr>
      <w:r>
        <w:separator/>
      </w:r>
    </w:p>
  </w:footnote>
  <w:footnote w:type="continuationSeparator" w:id="0">
    <w:p w14:paraId="0F8BB059" w14:textId="77777777" w:rsidR="00076639" w:rsidRDefault="00076639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359E3" w14:textId="6EF965CD" w:rsidR="005131E2" w:rsidRPr="00A930FC" w:rsidRDefault="005131E2" w:rsidP="00076639">
    <w:pPr>
      <w:pStyle w:val="Kopfzeile"/>
    </w:pPr>
    <w:r>
      <w:rPr>
        <w:sz w:val="20"/>
        <w:szCs w:val="20"/>
      </w:rPr>
      <w:tab/>
    </w:r>
    <w:r w:rsidR="00506308"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D7125"/>
    <w:multiLevelType w:val="hybridMultilevel"/>
    <w:tmpl w:val="7BFE1D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39"/>
    <w:rsid w:val="0001054C"/>
    <w:rsid w:val="00076639"/>
    <w:rsid w:val="00095AB4"/>
    <w:rsid w:val="000C256B"/>
    <w:rsid w:val="000D4111"/>
    <w:rsid w:val="00172E2D"/>
    <w:rsid w:val="001E790F"/>
    <w:rsid w:val="002779BC"/>
    <w:rsid w:val="002B6A24"/>
    <w:rsid w:val="002F047C"/>
    <w:rsid w:val="00304344"/>
    <w:rsid w:val="00351056"/>
    <w:rsid w:val="003711DD"/>
    <w:rsid w:val="003945F7"/>
    <w:rsid w:val="004207BD"/>
    <w:rsid w:val="004D29B8"/>
    <w:rsid w:val="004D3C8E"/>
    <w:rsid w:val="004F58E7"/>
    <w:rsid w:val="004F659B"/>
    <w:rsid w:val="00506308"/>
    <w:rsid w:val="005131E2"/>
    <w:rsid w:val="00542508"/>
    <w:rsid w:val="005A3DAE"/>
    <w:rsid w:val="00625B98"/>
    <w:rsid w:val="006477E2"/>
    <w:rsid w:val="00706A1C"/>
    <w:rsid w:val="00781459"/>
    <w:rsid w:val="007949D2"/>
    <w:rsid w:val="007C0EBE"/>
    <w:rsid w:val="00951A09"/>
    <w:rsid w:val="00961D2D"/>
    <w:rsid w:val="00971548"/>
    <w:rsid w:val="00A34BD7"/>
    <w:rsid w:val="00A92BB9"/>
    <w:rsid w:val="00A930FC"/>
    <w:rsid w:val="00AE1C2F"/>
    <w:rsid w:val="00AE432D"/>
    <w:rsid w:val="00B21818"/>
    <w:rsid w:val="00BA519C"/>
    <w:rsid w:val="00CE5D11"/>
    <w:rsid w:val="00D15F29"/>
    <w:rsid w:val="00D4127D"/>
    <w:rsid w:val="00DC1E07"/>
    <w:rsid w:val="00DF5998"/>
    <w:rsid w:val="00E62356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2EBE89"/>
  <w15:chartTrackingRefBased/>
  <w15:docId w15:val="{B6D179F5-9A30-47C5-A4D1-0E75D73F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E1C2F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customStyle="1" w:styleId="SourceCode">
    <w:name w:val="Source Code"/>
    <w:basedOn w:val="HTMLCode"/>
    <w:uiPriority w:val="1"/>
    <w:qFormat/>
    <w:rsid w:val="004D29B8"/>
    <w:rPr>
      <w:rFonts w:ascii="Courier New" w:hAnsi="Courier New"/>
      <w:b w:val="0"/>
      <w:i w:val="0"/>
      <w:caps w:val="0"/>
      <w:smallCaps w:val="0"/>
      <w:strike w:val="0"/>
      <w:dstrike w:val="0"/>
      <w:vanish w:val="0"/>
      <w:spacing w:val="0"/>
      <w:w w:val="100"/>
      <w:position w:val="0"/>
      <w:sz w:val="20"/>
      <w:szCs w:val="20"/>
      <w:u w:val="none"/>
      <w:vertAlign w:val="baseline"/>
      <w:lang w:val="en-US"/>
    </w:rPr>
  </w:style>
  <w:style w:type="character" w:styleId="HTMLCode">
    <w:name w:val="HTML Code"/>
    <w:basedOn w:val="Absatz-Standardschriftart"/>
    <w:uiPriority w:val="99"/>
    <w:semiHidden/>
    <w:unhideWhenUsed/>
    <w:rsid w:val="004D29B8"/>
    <w:rPr>
      <w:rFonts w:ascii="Consolas" w:hAnsi="Consolas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07663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76639"/>
    <w:rPr>
      <w:color w:val="605E5C"/>
      <w:shd w:val="clear" w:color="auto" w:fill="E1DFDD"/>
    </w:rPr>
  </w:style>
  <w:style w:type="table" w:styleId="Gitternetztabelle4Akzent1">
    <w:name w:val="Grid Table 4 Accent 1"/>
    <w:basedOn w:val="NormaleTabelle"/>
    <w:uiPriority w:val="49"/>
    <w:rsid w:val="00BA51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entabelle4Akzent1">
    <w:name w:val="List Table 4 Accent 1"/>
    <w:basedOn w:val="NormaleTabelle"/>
    <w:uiPriority w:val="49"/>
    <w:rsid w:val="004D3C8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RhinoDeve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8452-F6F5-4BCC-9908-C619F28A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3</Pages>
  <Words>438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5</cp:revision>
  <cp:lastPrinted>2021-09-27T11:16:00Z</cp:lastPrinted>
  <dcterms:created xsi:type="dcterms:W3CDTF">2021-09-27T09:40:00Z</dcterms:created>
  <dcterms:modified xsi:type="dcterms:W3CDTF">2021-09-27T11:16:00Z</dcterms:modified>
</cp:coreProperties>
</file>