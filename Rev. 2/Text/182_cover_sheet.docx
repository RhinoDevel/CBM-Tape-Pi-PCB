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1572" w14:textId="17058C8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81C81DE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8AEF81D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4B7161E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1B45B35E7C9F49729E7CA1E933D8FA66"/>
        </w:placeholder>
      </w:sdtPr>
      <w:sdtEndPr>
        <w:rPr>
          <w:sz w:val="48"/>
          <w:szCs w:val="48"/>
        </w:rPr>
      </w:sdtEndPr>
      <w:sdtContent>
        <w:p w14:paraId="57C5ADF0" w14:textId="7899252A" w:rsidR="00D20149" w:rsidRPr="00950B62" w:rsidRDefault="0036701D" w:rsidP="009A38BA">
          <w:pPr>
            <w:jc w:val="center"/>
            <w:rPr>
              <w:color w:val="808080"/>
              <w:lang w:val="en-US"/>
            </w:rPr>
          </w:pPr>
          <w:proofErr w:type="spellStart"/>
          <w:r>
            <w:rPr>
              <w:b/>
              <w:bCs/>
              <w:sz w:val="36"/>
              <w:szCs w:val="36"/>
              <w:lang w:val="en-US"/>
            </w:rPr>
            <w:t>RhinoDevel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>: CBM Tape Pi</w:t>
          </w:r>
        </w:p>
      </w:sdtContent>
    </w:sdt>
    <w:p w14:paraId="55AEB3EB" w14:textId="0E8647D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6701D">
        <w:rPr>
          <w:sz w:val="36"/>
          <w:szCs w:val="36"/>
          <w:lang w:val="en-US"/>
        </w:rPr>
        <w:t>182</w:t>
      </w:r>
    </w:p>
    <w:p w14:paraId="2A390F25" w14:textId="507E0E4B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36701D">
        <w:rPr>
          <w:sz w:val="36"/>
          <w:szCs w:val="36"/>
          <w:lang w:val="en-US"/>
        </w:rPr>
        <w:t>2</w:t>
      </w:r>
    </w:p>
    <w:p w14:paraId="6A06D0EF" w14:textId="6F4AFC0F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6701D">
        <w:rPr>
          <w:sz w:val="36"/>
          <w:szCs w:val="36"/>
          <w:lang w:val="en-US"/>
        </w:rPr>
        <w:t>01.05.2021</w:t>
      </w:r>
    </w:p>
    <w:p w14:paraId="228A608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1A4FC1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169012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45D675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1D"/>
    <w:rsid w:val="0036701D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0A7C"/>
  <w15:chartTrackingRefBased/>
  <w15:docId w15:val="{3D7576E9-5234-4B06-BD26-11C3BA58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5B35E7C9F49729E7CA1E933D8F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B5EB69-7E46-4776-833F-44B913E072DE}"/>
      </w:docPartPr>
      <w:docPartBody>
        <w:p w:rsidR="00000000" w:rsidRDefault="00E60933">
          <w:pPr>
            <w:pStyle w:val="1B45B35E7C9F49729E7CA1E933D8FA66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B45B35E7C9F49729E7CA1E933D8FA66">
    <w:name w:val="1B45B35E7C9F49729E7CA1E933D8F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2021-05-01T16:53:00Z</dcterms:created>
  <dcterms:modified xsi:type="dcterms:W3CDTF">2021-05-01T16:55:00Z</dcterms:modified>
</cp:coreProperties>
</file>